
<file path=[Content_Types].xml><?xml version="1.0" encoding="utf-8"?>
<Types xmlns="http://schemas.openxmlformats.org/package/2006/content-types">
  <Default Extension="emf" ContentType="image/x-emf"/>
  <Default Extension="gif" ContentType="image/gif"/>
  <Default Extension="html" ContentType="text/html"/>
  <Default Extension="rels" ContentType="application/vnd.openxmlformats-package.relationships+xml"/>
  <Default Extension="xml" ContentType="application/xml"/>
  <Override ContentType="text/html" PartName="/chunk.html"/>
  <Override ContentType="text/html" PartName="/chunk2.html"/>
  <Override ContentType="text/html" PartName="/chunk3.html"/>
  <Override ContentType="text/html" PartName="/chunk4.ht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core.xml" Type="http://schemas.openxmlformats.org/package/2006/relationships/metadata/core-properties" Id="rId3"/>
    <Relationship Target="docProps/thumbnail.emf" Type="http://schemas.openxmlformats.org/package/2006/relationships/metadata/thumbnail" Id="rId2"/>
    <Relationship Target="word/document.xml" Type="http://schemas.openxmlformats.org/officeDocument/2006/relationships/officeDocument" Id="rId1"/>
    <Relationship Target="docProps/app.xml" Type="http://schemas.openxmlformats.org/officeDocument/2006/relationships/extended-properties" Id="rId4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w14 w15 wp14">
  <w:body>
    <w:altChunk r:id="rId13"/>
    <w:p w:rsidRPr="00C0510F" w:rsidR="00EA56A3" w:rsidP="00560CB8" w:rsidRDefault="00EA56A3">
      <w:pPr>
        <w:pStyle w:val="NormalWeb"/>
        <w:spacing w:before="0" w:beforeAutospacing="false" w:after="0" w:afterAutospacing="false"/>
        <w:jc w:val="center"/>
        <w:rPr>
          <w:b/>
          <w:color w:val="00AEEF"/>
          <w:sz w:val="44"/>
        </w:rPr>
      </w:pPr>
    </w:p>
    <w:p w:rsidR="00F37541" w:rsidP="00F37541" w:rsidRDefault="00F37541">
      <w:pPr>
        <w:pStyle w:val="NormalWeb"/>
        <w:jc w:val="right"/>
      </w:pPr>
    </w:p>
    <w:p w:rsidR="00EA56A3" w:rsidP="00F37541" w:rsidRDefault="00EA56A3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F37541" w:rsidP="00F37541" w:rsidRDefault="00F37541">
      <w:pPr>
        <w:pStyle w:val="NormalWeb"/>
        <w:jc w:val="right"/>
      </w:pPr>
    </w:p>
    <w:p w:rsidR="007455E4" w:rsidP="00F37541" w:rsidRDefault="007455E4">
      <w:pPr>
        <w:pStyle w:val="NormalWeb"/>
        <w:jc w:val="right"/>
      </w:pPr>
    </w:p>
    <w:p w:rsidR="007455E4" w:rsidP="00F37541" w:rsidRDefault="007455E4">
      <w:pPr>
        <w:pStyle w:val="NormalWeb"/>
        <w:jc w:val="right"/>
      </w:pPr>
    </w:p>
    <w:p w:rsidR="007455E4" w:rsidP="00F37541" w:rsidRDefault="007455E4">
      <w:pPr>
        <w:pStyle w:val="NormalWeb"/>
        <w:jc w:val="right"/>
      </w:pPr>
    </w:p>
    <w:p w:rsidR="007455E4" w:rsidP="00F37541" w:rsidRDefault="007455E4">
      <w:pPr>
        <w:pStyle w:val="NormalWeb"/>
        <w:jc w:val="right"/>
      </w:pPr>
    </w:p>
    <w:p w:rsidR="005C09F9" w:rsidP="00F37541" w:rsidRDefault="005C09F9">
      <w:pPr>
        <w:pStyle w:val="NormalWeb"/>
        <w:jc w:val="right"/>
      </w:pPr>
    </w:p>
    <w:p w:rsidR="005C09F9" w:rsidP="00F37541" w:rsidRDefault="005C09F9">
      <w:pPr>
        <w:pStyle w:val="NormalWeb"/>
        <w:jc w:val="right"/>
      </w:pPr>
    </w:p>
    <w:p w:rsidR="00E60993" w:rsidP="00F37541" w:rsidRDefault="00E60993">
      <w:pPr>
        <w:pStyle w:val="NormalWeb"/>
        <w:jc w:val="right"/>
      </w:pPr>
    </w:p>
    <w:altChunk r:id="rId14"/>
    <w:p w:rsidR="00F37541" w:rsidP="00F37541" w:rsidRDefault="00F37541">
      <w:pPr>
        <w:rPr>
          <w:rFonts w:ascii="Cambria" w:hAnsi="Cambria"/>
          <w:b/>
          <w:bCs/>
          <w:color w:val="0081B3"/>
          <w:sz w:val="28"/>
          <w:szCs w:val="28"/>
        </w:rPr>
      </w:pPr>
      <w:r>
        <w:br w:type="page"/>
      </w:r>
    </w:p>
    <w:altChunk r:id="rId15"/>
    <w:p>
      <w:r>
        <w:fldChar w:fldCharType="begin" w:dirty="true"/>
      </w:r>
      <w:r>
        <w:instrText xml:space="preserve">TOC \o "1-6" \h \z \u</w:instrText>
      </w:r>
      <w:r>
        <w:fldChar w:fldCharType="end"/>
      </w:r>
    </w:p>
    <w:p w:rsidR="00F37541" w:rsidP="00F37541" w:rsidRDefault="00F37541">
      <w:pPr>
        <w:spacing w:line="360" w:lineRule="auto"/>
        <w:rPr>
          <w:b/>
          <w:color w:val="1F497D"/>
          <w:sz w:val="28"/>
          <w:szCs w:val="28"/>
        </w:rPr>
      </w:pPr>
    </w:p>
    <w:p w:rsidR="00F37541" w:rsidP="00F37541" w:rsidRDefault="00F37541">
      <w:pPr>
        <w:spacing w:line="360" w:lineRule="auto"/>
        <w:rPr>
          <w:b/>
          <w:color w:val="1F497D"/>
          <w:sz w:val="28"/>
          <w:szCs w:val="28"/>
        </w:rPr>
      </w:pPr>
    </w:p>
    <w:altChunk r:id="rId16"/>
    <w:p w:rsidR="00937528" w:rsidP="001275FA" w:rsidRDefault="00937528">
      <w:pPr>
        <w:pStyle w:val="Heading5"/>
      </w:pPr>
    </w:p>
    <w:sectPr w:rsidR="00937528" w:rsidSect="00FB0AE3">
      <w:headerReference w:type="default" r:id="rId8"/>
      <w:footerReference w:type="default" r:id="rId9"/>
      <w:headerReference w:type="first" r:id="rId10"/>
      <w:pgSz w:w="12240" w:h="15840"/>
      <w:pgMar w:top="1800" w:right="1440" w:bottom="1440" w:left="1440" w:header="187" w:footer="432" w:gutter="0"/>
      <w:cols w:space="720"/>
      <w:titlePg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endnote w:type="separator" w:id="-1">
    <w:p w:rsidR="00BF6F08" w:rsidP="00C71E76" w:rsidRDefault="00BF6F08">
      <w:r>
        <w:separator/>
      </w:r>
    </w:p>
    <w:p w:rsidR="00BF6F08" w:rsidRDefault="00BF6F08"/>
  </w:endnote>
  <w:endnote w:type="continuationSeparator" w:id="0">
    <w:p w:rsidR="00BF6F08" w:rsidP="00C71E76" w:rsidRDefault="00BF6F08">
      <w:r>
        <w:continuationSeparator/>
      </w:r>
    </w:p>
    <w:p w:rsidR="00BF6F08" w:rsidRDefault="00BF6F08"/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107C7E" w:rsidP="00796CDD" w:rsidRDefault="00D14AF2">
    <w:pPr>
      <w:pStyle w:val="Footer"/>
      <w:pBdr>
        <w:top w:val="single" w:color="D9D9D9" w:sz="4" w:space="1"/>
      </w:pBdr>
    </w:pPr>
    <w:r>
      <w:t xml:space="preserve">                                  </w:t>
    </w:r>
    <w:r w:rsidR="00C236BC">
      <w:t xml:space="preserve"> </w:t>
    </w:r>
    <w:r w:rsidR="00796CDD">
      <w:t xml:space="preserve"> </w:t>
    </w:r>
    <w:r w:rsidR="00EB5B7A">
      <w:t xml:space="preserve">                                                </w:t>
    </w:r>
    <w:r w:rsidR="00C236BC">
      <w:t xml:space="preserve">     </w:t>
    </w:r>
    <w:r w:rsidR="003E6ECC">
      <w:t xml:space="preserve">  </w:t>
    </w:r>
    <w:r w:rsidR="009E38A6">
      <w:t xml:space="preserve">                                                           </w:t>
    </w:r>
    <w:r w:rsidR="003E6ECC">
      <w:t xml:space="preserve"> </w:t>
    </w:r>
    <w:r w:rsidR="00C236BC">
      <w:t xml:space="preserve"> </w:t>
    </w:r>
    <w:r w:rsidR="003E6ECC">
      <w:t xml:space="preserve"> </w:t>
    </w:r>
    <w:r w:rsidR="00903246">
      <w:t xml:space="preserve">                          </w:t>
    </w:r>
    <w:r w:rsidR="00107C7E">
      <w:fldChar w:fldCharType="begin"/>
    </w:r>
    <w:r w:rsidR="00107C7E">
      <w:instrText xml:space="preserve"> PAGE \* MERGEFORMAT </w:instrText>
    </w:r>
    <w:r w:rsidR="00107C7E">
      <w:fldChar w:fldCharType="separate"/>
    </w:r>
    <w:r w:rsidR="005F0F51">
      <w:rPr>
        <w:noProof/>
      </w:rPr>
      <w:t>3</w:t>
    </w:r>
    <w:r w:rsidR="00107C7E">
      <w:rPr>
        <w:noProof/>
      </w:rPr>
      <w:fldChar w:fldCharType="end"/>
    </w:r>
    <w:r w:rsidR="00903246">
      <w:t xml:space="preserve"> </w:t>
    </w:r>
  </w:p>
  <w:p w:rsidRPr="00C0510F" w:rsidR="00107C7E" w:rsidP="00EB5B7A" w:rsidRDefault="00107C7E">
    <w:pPr>
      <w:rPr>
        <w:color w:val="00457C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footnote w:type="separator" w:id="-1">
    <w:p w:rsidR="00BF6F08" w:rsidP="00C71E76" w:rsidRDefault="00BF6F08">
      <w:r>
        <w:separator/>
      </w:r>
    </w:p>
    <w:p w:rsidR="00BF6F08" w:rsidRDefault="00BF6F08"/>
  </w:footnote>
  <w:footnote w:type="continuationSeparator" w:id="0">
    <w:p w:rsidR="00BF6F08" w:rsidP="00C71E76" w:rsidRDefault="00BF6F08">
      <w:r>
        <w:continuationSeparator/>
      </w:r>
    </w:p>
    <w:p w:rsidR="00BF6F08" w:rsidRDefault="00BF6F08"/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5F0F51" w:rsidP="005F0F51" w:rsidRDefault="00BC6798">
    <w:pPr>
      <w:pStyle w:val="Header"/>
    </w:pPr>
    <w:r>
      <w:t xml:space="preserve">     </w:t>
    </w:r>
  </w:p>
  <w:p w:rsidR="00C83F65" w:rsidP="005F0F51" w:rsidRDefault="005F0F51">
    <w:pPr>
      <w:pStyle w:val="Header"/>
    </w:pPr>
    <w:r>
      <w:rPr>
        <w:noProof/>
      </w:rPr>
      <w:drawing>
        <wp:inline distT="0" distB="0" distL="0" distR="0">
          <wp:extent cx="1743075" cy="400050"/>
          <wp:effectExtent l="0" t="0" r="9525" b="0"/>
          <wp:docPr id="2" name="Picture 2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" name="pega_logo_email_183x4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C6798">
      <w:t xml:space="preserve">          </w:t>
    </w: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p w:rsidR="005F0F51" w:rsidP="005F0F51" w:rsidRDefault="005F0F51">
    <w:pPr>
      <w:pStyle w:val="Header"/>
    </w:pPr>
  </w:p>
  <w:p w:rsidR="00722E7E" w:rsidP="005F0F51" w:rsidRDefault="005F0F51">
    <w:pPr>
      <w:pStyle w:val="Header"/>
    </w:pPr>
    <w:r>
      <w:rPr>
        <w:noProof/>
      </w:rPr>
      <w:drawing>
        <wp:inline distT="0" distB="0" distL="0" distR="0">
          <wp:extent cx="1743075" cy="400050"/>
          <wp:effectExtent l="0" t="0" r="9525" b="0"/>
          <wp:docPr id="1" name="Picture 1"/>
          <wp:cNvGraphicFramePr>
            <a:graphicFrameLocks noChangeAspect="true"/>
          </wp:cNvGraphicFramePr>
          <a:graphic>
            <a:graphicData uri="http://schemas.openxmlformats.org/drawingml/2006/picture">
              <pic:pic>
                <pic:nvPicPr>
                  <pic:cNvPr id="1" name="pega_logo_email_183x42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abstractNum w:abstractNumId="0">
    <w:nsid w:val="00F72EAB"/>
    <w:multiLevelType w:val="multilevel"/>
    <w:tmpl w:val="3F60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013C0B5D"/>
    <w:multiLevelType w:val="multilevel"/>
    <w:tmpl w:val="5AFC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014437D1"/>
    <w:multiLevelType w:val="multilevel"/>
    <w:tmpl w:val="2786AB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4C291E"/>
    <w:multiLevelType w:val="multilevel"/>
    <w:tmpl w:val="288C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03951011"/>
    <w:multiLevelType w:val="multilevel"/>
    <w:tmpl w:val="3FA29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3D819F6"/>
    <w:multiLevelType w:val="multilevel"/>
    <w:tmpl w:val="67C8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481741E"/>
    <w:multiLevelType w:val="multilevel"/>
    <w:tmpl w:val="0B34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>
    <w:nsid w:val="04DD4927"/>
    <w:multiLevelType w:val="multilevel"/>
    <w:tmpl w:val="49D2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>
    <w:nsid w:val="05BE75A1"/>
    <w:multiLevelType w:val="multilevel"/>
    <w:tmpl w:val="F28C79D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227D0A"/>
    <w:multiLevelType w:val="multilevel"/>
    <w:tmpl w:val="5EB47A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6935E48"/>
    <w:multiLevelType w:val="multilevel"/>
    <w:tmpl w:val="774634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0E5367"/>
    <w:multiLevelType w:val="multilevel"/>
    <w:tmpl w:val="BB18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7DE0F9B"/>
    <w:multiLevelType w:val="hybridMultilevel"/>
    <w:tmpl w:val="9AE6DD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8485546"/>
    <w:multiLevelType w:val="multilevel"/>
    <w:tmpl w:val="50B6CB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9227EAA"/>
    <w:multiLevelType w:val="multilevel"/>
    <w:tmpl w:val="06A445E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093F5523"/>
    <w:multiLevelType w:val="hybridMultilevel"/>
    <w:tmpl w:val="B2FE52F8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16">
    <w:nsid w:val="0A186F76"/>
    <w:multiLevelType w:val="multilevel"/>
    <w:tmpl w:val="AE0C85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BF6125D"/>
    <w:multiLevelType w:val="multilevel"/>
    <w:tmpl w:val="4130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>
    <w:nsid w:val="0D051F85"/>
    <w:multiLevelType w:val="multilevel"/>
    <w:tmpl w:val="CCC09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>
    <w:nsid w:val="0E0D2B72"/>
    <w:multiLevelType w:val="multilevel"/>
    <w:tmpl w:val="C45810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01B0C87"/>
    <w:multiLevelType w:val="multilevel"/>
    <w:tmpl w:val="793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>
    <w:nsid w:val="11BC1514"/>
    <w:multiLevelType w:val="multilevel"/>
    <w:tmpl w:val="CA4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>
    <w:nsid w:val="123E0FB5"/>
    <w:multiLevelType w:val="hybridMultilevel"/>
    <w:tmpl w:val="76F627F0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>
    <w:nsid w:val="128640B0"/>
    <w:multiLevelType w:val="multilevel"/>
    <w:tmpl w:val="AF5005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39B4AFB"/>
    <w:multiLevelType w:val="multilevel"/>
    <w:tmpl w:val="7FD6D5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4163605"/>
    <w:multiLevelType w:val="multilevel"/>
    <w:tmpl w:val="4C781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5080849"/>
    <w:multiLevelType w:val="multilevel"/>
    <w:tmpl w:val="13FC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>
    <w:nsid w:val="155216C8"/>
    <w:multiLevelType w:val="multilevel"/>
    <w:tmpl w:val="345C3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5FC1F97"/>
    <w:multiLevelType w:val="multilevel"/>
    <w:tmpl w:val="5B72AF4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16032B97"/>
    <w:multiLevelType w:val="multilevel"/>
    <w:tmpl w:val="D750C0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161140EE"/>
    <w:multiLevelType w:val="multilevel"/>
    <w:tmpl w:val="6FB62C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6B67013"/>
    <w:multiLevelType w:val="multilevel"/>
    <w:tmpl w:val="A87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6C541BB"/>
    <w:multiLevelType w:val="multilevel"/>
    <w:tmpl w:val="BB3EF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3">
    <w:nsid w:val="16CD62D3"/>
    <w:multiLevelType w:val="multilevel"/>
    <w:tmpl w:val="F86A98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17BD64F5"/>
    <w:multiLevelType w:val="multilevel"/>
    <w:tmpl w:val="C608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5">
    <w:nsid w:val="18D60B1E"/>
    <w:multiLevelType w:val="multilevel"/>
    <w:tmpl w:val="714E1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18FA54E2"/>
    <w:multiLevelType w:val="multilevel"/>
    <w:tmpl w:val="6FBE4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7">
    <w:nsid w:val="194F1019"/>
    <w:multiLevelType w:val="multilevel"/>
    <w:tmpl w:val="93966E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1991144B"/>
    <w:multiLevelType w:val="multilevel"/>
    <w:tmpl w:val="75409F7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99807FC"/>
    <w:multiLevelType w:val="multilevel"/>
    <w:tmpl w:val="003C5F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1A2006D8"/>
    <w:multiLevelType w:val="multilevel"/>
    <w:tmpl w:val="8F4E39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1A271167"/>
    <w:multiLevelType w:val="multilevel"/>
    <w:tmpl w:val="963032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1A542D5A"/>
    <w:multiLevelType w:val="multilevel"/>
    <w:tmpl w:val="2D5EB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ADA6679"/>
    <w:multiLevelType w:val="multilevel"/>
    <w:tmpl w:val="ED4C2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1AED32FE"/>
    <w:multiLevelType w:val="multilevel"/>
    <w:tmpl w:val="F1AC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5">
    <w:nsid w:val="1BCA47D3"/>
    <w:multiLevelType w:val="multilevel"/>
    <w:tmpl w:val="37E47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C0B0A37"/>
    <w:multiLevelType w:val="multilevel"/>
    <w:tmpl w:val="1B947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7">
    <w:nsid w:val="1C4410F3"/>
    <w:multiLevelType w:val="hybridMultilevel"/>
    <w:tmpl w:val="E12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8">
    <w:nsid w:val="1D155D78"/>
    <w:multiLevelType w:val="multilevel"/>
    <w:tmpl w:val="1F9C04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1DA56862"/>
    <w:multiLevelType w:val="multilevel"/>
    <w:tmpl w:val="9ABEE0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1E205CE1"/>
    <w:multiLevelType w:val="multilevel"/>
    <w:tmpl w:val="CC94FE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1E31650D"/>
    <w:multiLevelType w:val="multilevel"/>
    <w:tmpl w:val="DF44C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1E3924CC"/>
    <w:multiLevelType w:val="hybridMultilevel"/>
    <w:tmpl w:val="CB54E8D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1F751232"/>
    <w:multiLevelType w:val="multilevel"/>
    <w:tmpl w:val="65DAE5A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1FAE1DB2"/>
    <w:multiLevelType w:val="multilevel"/>
    <w:tmpl w:val="BA0C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5">
    <w:nsid w:val="1FB94251"/>
    <w:multiLevelType w:val="multilevel"/>
    <w:tmpl w:val="B45010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20756CE1"/>
    <w:multiLevelType w:val="multilevel"/>
    <w:tmpl w:val="9C2C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7">
    <w:nsid w:val="238A1228"/>
    <w:multiLevelType w:val="multilevel"/>
    <w:tmpl w:val="6B3C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8">
    <w:nsid w:val="25684139"/>
    <w:multiLevelType w:val="multilevel"/>
    <w:tmpl w:val="ADBC8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61770A3"/>
    <w:multiLevelType w:val="multilevel"/>
    <w:tmpl w:val="E9A04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0">
    <w:nsid w:val="27ED6B74"/>
    <w:multiLevelType w:val="multilevel"/>
    <w:tmpl w:val="3D02FBD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282C695F"/>
    <w:multiLevelType w:val="multilevel"/>
    <w:tmpl w:val="5FBC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904349E"/>
    <w:multiLevelType w:val="hybridMultilevel"/>
    <w:tmpl w:val="BAA28DF8"/>
    <w:lvl w:ilvl="0" w:tplc="08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8090003" w:tentative="true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8090005" w:tentative="true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8090001" w:tentative="true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8090003" w:tentative="true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8090005" w:tentative="true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8090001" w:tentative="true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8090003" w:tentative="true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8090005" w:tentative="true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63">
    <w:nsid w:val="2A3728E4"/>
    <w:multiLevelType w:val="multilevel"/>
    <w:tmpl w:val="F9FE14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AE37378"/>
    <w:multiLevelType w:val="multilevel"/>
    <w:tmpl w:val="31888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5">
    <w:nsid w:val="2B8E14BA"/>
    <w:multiLevelType w:val="multilevel"/>
    <w:tmpl w:val="B0C4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6">
    <w:nsid w:val="2C3A61B4"/>
    <w:multiLevelType w:val="multilevel"/>
    <w:tmpl w:val="2230E47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C4C0D5E"/>
    <w:multiLevelType w:val="hybridMultilevel"/>
    <w:tmpl w:val="000419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8">
    <w:nsid w:val="2C9A5C2B"/>
    <w:multiLevelType w:val="multilevel"/>
    <w:tmpl w:val="7286DB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CB5626C"/>
    <w:multiLevelType w:val="multilevel"/>
    <w:tmpl w:val="4A0E734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D0F6434"/>
    <w:multiLevelType w:val="multilevel"/>
    <w:tmpl w:val="C020300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D444BD6"/>
    <w:multiLevelType w:val="hybridMultilevel"/>
    <w:tmpl w:val="16A61CEE"/>
    <w:lvl w:ilvl="0" w:tplc="7C1A8076">
      <w:start w:val="1"/>
      <w:numFmt w:val="bullet"/>
      <w:lvlText w:val="}"/>
      <w:lvlJc w:val="left"/>
      <w:pPr>
        <w:ind w:left="720" w:hanging="360"/>
      </w:pPr>
      <w:rPr>
        <w:rFonts w:hint="default" w:ascii="Wingdings 3" w:hAnsi="Wingdings 3"/>
        <w:color w:val="EC008C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2">
    <w:nsid w:val="2D6000F2"/>
    <w:multiLevelType w:val="multilevel"/>
    <w:tmpl w:val="E0CA3E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D68335A"/>
    <w:multiLevelType w:val="multilevel"/>
    <w:tmpl w:val="711A8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4">
    <w:nsid w:val="2DAC5B20"/>
    <w:multiLevelType w:val="multilevel"/>
    <w:tmpl w:val="3B40562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DB525A4"/>
    <w:multiLevelType w:val="hybridMultilevel"/>
    <w:tmpl w:val="8BF47EBC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6">
    <w:nsid w:val="2E290905"/>
    <w:multiLevelType w:val="multilevel"/>
    <w:tmpl w:val="72304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2F0C15A9"/>
    <w:multiLevelType w:val="multilevel"/>
    <w:tmpl w:val="4B8C88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305B4A2F"/>
    <w:multiLevelType w:val="multilevel"/>
    <w:tmpl w:val="72328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9">
    <w:nsid w:val="309D288C"/>
    <w:multiLevelType w:val="multilevel"/>
    <w:tmpl w:val="657015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1276947"/>
    <w:multiLevelType w:val="hybridMultilevel"/>
    <w:tmpl w:val="477E29EA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1">
    <w:nsid w:val="316104EE"/>
    <w:multiLevelType w:val="multilevel"/>
    <w:tmpl w:val="AD287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2">
    <w:nsid w:val="329C4065"/>
    <w:multiLevelType w:val="multilevel"/>
    <w:tmpl w:val="23700B9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39C1EEB"/>
    <w:multiLevelType w:val="multilevel"/>
    <w:tmpl w:val="BA2A71A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33E81A2C"/>
    <w:multiLevelType w:val="multilevel"/>
    <w:tmpl w:val="9890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5">
    <w:nsid w:val="33FA3554"/>
    <w:multiLevelType w:val="multilevel"/>
    <w:tmpl w:val="1BCA8E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>
    <w:nsid w:val="3406769C"/>
    <w:multiLevelType w:val="multilevel"/>
    <w:tmpl w:val="270078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46A77EF"/>
    <w:multiLevelType w:val="multilevel"/>
    <w:tmpl w:val="C59CA7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4933167"/>
    <w:multiLevelType w:val="multilevel"/>
    <w:tmpl w:val="D2CA1A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34BF35BC"/>
    <w:multiLevelType w:val="multilevel"/>
    <w:tmpl w:val="8C288690"/>
    <w:lvl w:ilvl="0">
      <w:start w:val="1"/>
      <w:numFmt w:val="decimal"/>
      <w:pStyle w:val="SOW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OWHeading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SOW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0">
    <w:nsid w:val="35454BFE"/>
    <w:multiLevelType w:val="multilevel"/>
    <w:tmpl w:val="413266F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560573F"/>
    <w:multiLevelType w:val="multilevel"/>
    <w:tmpl w:val="B2D412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36274404"/>
    <w:multiLevelType w:val="multilevel"/>
    <w:tmpl w:val="2000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3">
    <w:nsid w:val="365D51F6"/>
    <w:multiLevelType w:val="multilevel"/>
    <w:tmpl w:val="23060AE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67E2C08"/>
    <w:multiLevelType w:val="multilevel"/>
    <w:tmpl w:val="B12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5">
    <w:nsid w:val="36CE403E"/>
    <w:multiLevelType w:val="hybridMultilevel"/>
    <w:tmpl w:val="74E621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6">
    <w:nsid w:val="37B011B9"/>
    <w:multiLevelType w:val="hybridMultilevel"/>
    <w:tmpl w:val="234EB518"/>
    <w:lvl w:ilvl="0" w:tplc="04090001">
      <w:start w:val="1"/>
      <w:numFmt w:val="bullet"/>
      <w:lvlText w:val=""/>
      <w:lvlJc w:val="left"/>
      <w:pPr>
        <w:ind w:left="1571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3011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731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4451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5171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891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611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7331" w:hanging="360"/>
      </w:pPr>
      <w:rPr>
        <w:rFonts w:hint="default" w:ascii="Wingdings" w:hAnsi="Wingdings"/>
      </w:rPr>
    </w:lvl>
  </w:abstractNum>
  <w:abstractNum w:abstractNumId="97">
    <w:nsid w:val="37E45E1C"/>
    <w:multiLevelType w:val="multilevel"/>
    <w:tmpl w:val="5D04EAD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7E757CA"/>
    <w:multiLevelType w:val="multilevel"/>
    <w:tmpl w:val="5240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7F14D00"/>
    <w:multiLevelType w:val="multilevel"/>
    <w:tmpl w:val="7160F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38247922"/>
    <w:multiLevelType w:val="multilevel"/>
    <w:tmpl w:val="C674F2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38277CB7"/>
    <w:multiLevelType w:val="multilevel"/>
    <w:tmpl w:val="97FC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2">
    <w:nsid w:val="386B1302"/>
    <w:multiLevelType w:val="multilevel"/>
    <w:tmpl w:val="C600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3">
    <w:nsid w:val="39373B7B"/>
    <w:multiLevelType w:val="hybridMultilevel"/>
    <w:tmpl w:val="33AE0D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4">
    <w:nsid w:val="39577185"/>
    <w:multiLevelType w:val="multilevel"/>
    <w:tmpl w:val="7824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5">
    <w:nsid w:val="39966F11"/>
    <w:multiLevelType w:val="multilevel"/>
    <w:tmpl w:val="6C8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6">
    <w:nsid w:val="39E25197"/>
    <w:multiLevelType w:val="multilevel"/>
    <w:tmpl w:val="9756598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>
    <w:nsid w:val="3A0871B3"/>
    <w:multiLevelType w:val="multilevel"/>
    <w:tmpl w:val="78F6D78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3A324345"/>
    <w:multiLevelType w:val="multilevel"/>
    <w:tmpl w:val="BC42C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3A5229FD"/>
    <w:multiLevelType w:val="multilevel"/>
    <w:tmpl w:val="31A6F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3A575A4A"/>
    <w:multiLevelType w:val="hybridMultilevel"/>
    <w:tmpl w:val="0188F910"/>
    <w:lvl w:ilvl="0" w:tplc="7B0E356A">
      <w:start w:val="1"/>
      <w:numFmt w:val="bullet"/>
      <w:pStyle w:val="BulletedItems"/>
      <w:lvlText w:val="}"/>
      <w:lvlJc w:val="left"/>
      <w:pPr>
        <w:ind w:left="720" w:hanging="360"/>
      </w:pPr>
      <w:rPr>
        <w:rFonts w:hint="default" w:ascii="Wingdings 3" w:hAnsi="Wingdings 3"/>
        <w:color w:val="000000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1">
    <w:nsid w:val="3A9A5EAC"/>
    <w:multiLevelType w:val="multilevel"/>
    <w:tmpl w:val="5A3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2">
    <w:nsid w:val="3ACF528A"/>
    <w:multiLevelType w:val="multilevel"/>
    <w:tmpl w:val="654A40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3B480A55"/>
    <w:multiLevelType w:val="hybridMultilevel"/>
    <w:tmpl w:val="00924B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14">
    <w:nsid w:val="3BF432CE"/>
    <w:multiLevelType w:val="multilevel"/>
    <w:tmpl w:val="A978EA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3CF70C57"/>
    <w:multiLevelType w:val="multilevel"/>
    <w:tmpl w:val="4BA4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3D413588"/>
    <w:multiLevelType w:val="multilevel"/>
    <w:tmpl w:val="9BBE5C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3D801D08"/>
    <w:multiLevelType w:val="multilevel"/>
    <w:tmpl w:val="158E3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3E546906"/>
    <w:multiLevelType w:val="multilevel"/>
    <w:tmpl w:val="CD5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9">
    <w:nsid w:val="3E644D62"/>
    <w:multiLevelType w:val="multilevel"/>
    <w:tmpl w:val="C90C7A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3F962427"/>
    <w:multiLevelType w:val="multilevel"/>
    <w:tmpl w:val="5F48E5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3FD17387"/>
    <w:multiLevelType w:val="multilevel"/>
    <w:tmpl w:val="88FA79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3FFC5649"/>
    <w:multiLevelType w:val="multilevel"/>
    <w:tmpl w:val="E54E8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3">
    <w:nsid w:val="4000765A"/>
    <w:multiLevelType w:val="multilevel"/>
    <w:tmpl w:val="7E0E7B9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0A9496B"/>
    <w:multiLevelType w:val="multilevel"/>
    <w:tmpl w:val="E5C2F676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  <w:color w:val="00AEEF"/>
      </w:rPr>
    </w:lvl>
    <w:lvl w:ilvl="3">
      <w:start w:val="1"/>
      <w:numFmt w:val="decimal"/>
      <w:suff w:val="space"/>
      <w:lvlText w:val="%1.%2.%3.%4"/>
      <w:lvlJc w:val="left"/>
      <w:pPr>
        <w:ind w:left="6624" w:hanging="864"/>
      </w:pPr>
      <w:rPr>
        <w:rFonts w:hint="default"/>
        <w:color w:val="00AEEF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none"/>
      <w:lvlText w:val="1.1"/>
      <w:lvlJc w:val="left"/>
      <w:pPr>
        <w:tabs>
          <w:tab w:val="num" w:pos="720"/>
        </w:tabs>
        <w:ind w:left="1440" w:hanging="1440"/>
      </w:pPr>
      <w:rPr>
        <w:rFonts w:hint="default" w:ascii="Times New Roman" w:hAnsi="Times New Roman" w:cs="Times New Roman"/>
        <w:b w:val="false"/>
        <w:bCs w:val="false"/>
        <w:i w:val="false"/>
        <w:iCs w:val="false"/>
        <w:caps w:val="false"/>
        <w:smallCaps w:val="false"/>
        <w:strike w:val="false"/>
        <w:dstrike w:val="false"/>
        <w:noProof w:val="false"/>
        <w:snapToGrid w:val="false"/>
        <w:vanish w:val="false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5">
    <w:nsid w:val="40B05760"/>
    <w:multiLevelType w:val="multilevel"/>
    <w:tmpl w:val="7E1C5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>
    <w:nsid w:val="40B17AA2"/>
    <w:multiLevelType w:val="hybridMultilevel"/>
    <w:tmpl w:val="FBA21706"/>
    <w:lvl w:ilvl="0" w:tplc="7C1A8076">
      <w:start w:val="1"/>
      <w:numFmt w:val="bullet"/>
      <w:lvlText w:val="}"/>
      <w:lvlJc w:val="left"/>
      <w:pPr>
        <w:ind w:left="1080" w:hanging="360"/>
      </w:pPr>
      <w:rPr>
        <w:rFonts w:hint="default" w:ascii="Wingdings 3" w:hAnsi="Wingdings 3"/>
        <w:color w:val="EC008C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7">
    <w:nsid w:val="4103533B"/>
    <w:multiLevelType w:val="hybridMultilevel"/>
    <w:tmpl w:val="8CD89C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8">
    <w:nsid w:val="41146547"/>
    <w:multiLevelType w:val="multilevel"/>
    <w:tmpl w:val="5C4072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41517021"/>
    <w:multiLevelType w:val="multilevel"/>
    <w:tmpl w:val="D42E7E9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>
    <w:nsid w:val="41871CCD"/>
    <w:multiLevelType w:val="multilevel"/>
    <w:tmpl w:val="3D16D29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4291091F"/>
    <w:multiLevelType w:val="multilevel"/>
    <w:tmpl w:val="4BECE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2">
    <w:nsid w:val="42DC2F61"/>
    <w:multiLevelType w:val="multilevel"/>
    <w:tmpl w:val="B3CC41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4339205A"/>
    <w:multiLevelType w:val="multilevel"/>
    <w:tmpl w:val="87CAD6C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>
    <w:nsid w:val="43F97074"/>
    <w:multiLevelType w:val="multilevel"/>
    <w:tmpl w:val="A580B6B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445B1D4D"/>
    <w:multiLevelType w:val="multilevel"/>
    <w:tmpl w:val="9C24C13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45005F59"/>
    <w:multiLevelType w:val="hybridMultilevel"/>
    <w:tmpl w:val="5D72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">
    <w:nsid w:val="45480DAA"/>
    <w:multiLevelType w:val="multilevel"/>
    <w:tmpl w:val="BEEC00C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>
    <w:nsid w:val="46625A1A"/>
    <w:multiLevelType w:val="hybridMultilevel"/>
    <w:tmpl w:val="BE16077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9">
    <w:nsid w:val="46CB2668"/>
    <w:multiLevelType w:val="hybridMultilevel"/>
    <w:tmpl w:val="183622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0">
    <w:nsid w:val="47AD060D"/>
    <w:multiLevelType w:val="multilevel"/>
    <w:tmpl w:val="9534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1">
    <w:nsid w:val="48715389"/>
    <w:multiLevelType w:val="multilevel"/>
    <w:tmpl w:val="FC388D5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>
    <w:nsid w:val="49A17BC6"/>
    <w:multiLevelType w:val="multilevel"/>
    <w:tmpl w:val="3F5C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3">
    <w:nsid w:val="4A3F2A2C"/>
    <w:multiLevelType w:val="multilevel"/>
    <w:tmpl w:val="34A27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4AB30737"/>
    <w:multiLevelType w:val="multilevel"/>
    <w:tmpl w:val="0038B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>
    <w:nsid w:val="4C326D5E"/>
    <w:multiLevelType w:val="multilevel"/>
    <w:tmpl w:val="F5AA19B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>
    <w:nsid w:val="4CDD7ED4"/>
    <w:multiLevelType w:val="multilevel"/>
    <w:tmpl w:val="C93A44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4D7E124F"/>
    <w:multiLevelType w:val="multilevel"/>
    <w:tmpl w:val="3A2AEB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>
    <w:nsid w:val="4D7F4CCE"/>
    <w:multiLevelType w:val="multilevel"/>
    <w:tmpl w:val="6FE0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9">
    <w:nsid w:val="4DB27877"/>
    <w:multiLevelType w:val="multilevel"/>
    <w:tmpl w:val="713EE67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4F1E7B68"/>
    <w:multiLevelType w:val="multilevel"/>
    <w:tmpl w:val="241493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4FEB2F24"/>
    <w:multiLevelType w:val="multilevel"/>
    <w:tmpl w:val="44A85E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>
    <w:nsid w:val="4FF9478B"/>
    <w:multiLevelType w:val="multilevel"/>
    <w:tmpl w:val="CA4ECD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069192B"/>
    <w:multiLevelType w:val="multilevel"/>
    <w:tmpl w:val="94C01F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>
    <w:nsid w:val="50866C41"/>
    <w:multiLevelType w:val="hybridMultilevel"/>
    <w:tmpl w:val="AE546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5">
    <w:nsid w:val="51672002"/>
    <w:multiLevelType w:val="multilevel"/>
    <w:tmpl w:val="3BE2CE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>
    <w:nsid w:val="51740F01"/>
    <w:multiLevelType w:val="multilevel"/>
    <w:tmpl w:val="A78AFC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1B970AF"/>
    <w:multiLevelType w:val="multilevel"/>
    <w:tmpl w:val="851061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24905B6"/>
    <w:multiLevelType w:val="multilevel"/>
    <w:tmpl w:val="AA58A4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26F27F9"/>
    <w:multiLevelType w:val="multilevel"/>
    <w:tmpl w:val="7D26BAB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52C93A85"/>
    <w:multiLevelType w:val="multilevel"/>
    <w:tmpl w:val="8F66A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1">
    <w:nsid w:val="52EC6086"/>
    <w:multiLevelType w:val="multilevel"/>
    <w:tmpl w:val="5EA2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2">
    <w:nsid w:val="53C32C85"/>
    <w:multiLevelType w:val="hybridMultilevel"/>
    <w:tmpl w:val="C73603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3">
    <w:nsid w:val="542027A9"/>
    <w:multiLevelType w:val="multilevel"/>
    <w:tmpl w:val="8A9AB1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>
    <w:nsid w:val="544107F0"/>
    <w:multiLevelType w:val="hybridMultilevel"/>
    <w:tmpl w:val="8A4E4A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5">
    <w:nsid w:val="570A664C"/>
    <w:multiLevelType w:val="multilevel"/>
    <w:tmpl w:val="70E2FB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57290472"/>
    <w:multiLevelType w:val="multilevel"/>
    <w:tmpl w:val="7AC43E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>
    <w:nsid w:val="57397154"/>
    <w:multiLevelType w:val="hybridMultilevel"/>
    <w:tmpl w:val="047435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8">
    <w:nsid w:val="589816C5"/>
    <w:multiLevelType w:val="multilevel"/>
    <w:tmpl w:val="6B5E5A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59001333"/>
    <w:multiLevelType w:val="multilevel"/>
    <w:tmpl w:val="A20E5E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590A1ABF"/>
    <w:multiLevelType w:val="multilevel"/>
    <w:tmpl w:val="863E6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592C2CBD"/>
    <w:multiLevelType w:val="multilevel"/>
    <w:tmpl w:val="F5460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592F3516"/>
    <w:multiLevelType w:val="multilevel"/>
    <w:tmpl w:val="B0A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3">
    <w:nsid w:val="59AC7272"/>
    <w:multiLevelType w:val="multilevel"/>
    <w:tmpl w:val="98406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59B9522B"/>
    <w:multiLevelType w:val="multilevel"/>
    <w:tmpl w:val="010679C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5B0E7C3C"/>
    <w:multiLevelType w:val="multilevel"/>
    <w:tmpl w:val="D97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76">
    <w:nsid w:val="5B4F2668"/>
    <w:multiLevelType w:val="multilevel"/>
    <w:tmpl w:val="5BB210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5BB16E8B"/>
    <w:multiLevelType w:val="multilevel"/>
    <w:tmpl w:val="145671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5C3116EA"/>
    <w:multiLevelType w:val="multilevel"/>
    <w:tmpl w:val="9B3838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5D170C97"/>
    <w:multiLevelType w:val="multilevel"/>
    <w:tmpl w:val="4398AB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5D607542"/>
    <w:multiLevelType w:val="multilevel"/>
    <w:tmpl w:val="6C8E24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5D781F32"/>
    <w:multiLevelType w:val="multilevel"/>
    <w:tmpl w:val="E0E0AC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5E30258C"/>
    <w:multiLevelType w:val="multilevel"/>
    <w:tmpl w:val="49128D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5E7A30D5"/>
    <w:multiLevelType w:val="multilevel"/>
    <w:tmpl w:val="4D0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4">
    <w:nsid w:val="5F30048F"/>
    <w:multiLevelType w:val="multilevel"/>
    <w:tmpl w:val="19D8F8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5FA5002C"/>
    <w:multiLevelType w:val="multilevel"/>
    <w:tmpl w:val="AAD65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>
    <w:nsid w:val="5FF33002"/>
    <w:multiLevelType w:val="multilevel"/>
    <w:tmpl w:val="0D90B07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60457B68"/>
    <w:multiLevelType w:val="multilevel"/>
    <w:tmpl w:val="48729B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607F2929"/>
    <w:multiLevelType w:val="hybridMultilevel"/>
    <w:tmpl w:val="98F20CD8"/>
    <w:lvl w:ilvl="0" w:tplc="7C1A8076">
      <w:start w:val="1"/>
      <w:numFmt w:val="bullet"/>
      <w:lvlText w:val="}"/>
      <w:lvlJc w:val="left"/>
      <w:pPr>
        <w:ind w:left="1080" w:hanging="360"/>
      </w:pPr>
      <w:rPr>
        <w:rFonts w:hint="default" w:ascii="Wingdings 3" w:hAnsi="Wingdings 3"/>
        <w:color w:val="EC008C"/>
      </w:rPr>
    </w:lvl>
    <w:lvl w:ilvl="1" w:tplc="04090019" w:tentative="true">
      <w:start w:val="1"/>
      <w:numFmt w:val="lowerLetter"/>
      <w:lvlText w:val="%2."/>
      <w:lvlJc w:val="left"/>
      <w:pPr>
        <w:ind w:left="1800" w:hanging="360"/>
      </w:pPr>
    </w:lvl>
    <w:lvl w:ilvl="2" w:tplc="0409001B" w:tentative="true">
      <w:start w:val="1"/>
      <w:numFmt w:val="lowerRoman"/>
      <w:lvlText w:val="%3."/>
      <w:lvlJc w:val="right"/>
      <w:pPr>
        <w:ind w:left="2520" w:hanging="180"/>
      </w:pPr>
    </w:lvl>
    <w:lvl w:ilvl="3" w:tplc="0409000F" w:tentative="true">
      <w:start w:val="1"/>
      <w:numFmt w:val="decimal"/>
      <w:lvlText w:val="%4."/>
      <w:lvlJc w:val="left"/>
      <w:pPr>
        <w:ind w:left="3240" w:hanging="360"/>
      </w:pPr>
    </w:lvl>
    <w:lvl w:ilvl="4" w:tplc="04090019" w:tentative="true">
      <w:start w:val="1"/>
      <w:numFmt w:val="lowerLetter"/>
      <w:lvlText w:val="%5."/>
      <w:lvlJc w:val="left"/>
      <w:pPr>
        <w:ind w:left="3960" w:hanging="360"/>
      </w:pPr>
    </w:lvl>
    <w:lvl w:ilvl="5" w:tplc="0409001B" w:tentative="true">
      <w:start w:val="1"/>
      <w:numFmt w:val="lowerRoman"/>
      <w:lvlText w:val="%6."/>
      <w:lvlJc w:val="right"/>
      <w:pPr>
        <w:ind w:left="4680" w:hanging="180"/>
      </w:pPr>
    </w:lvl>
    <w:lvl w:ilvl="6" w:tplc="0409000F" w:tentative="true">
      <w:start w:val="1"/>
      <w:numFmt w:val="decimal"/>
      <w:lvlText w:val="%7."/>
      <w:lvlJc w:val="left"/>
      <w:pPr>
        <w:ind w:left="5400" w:hanging="360"/>
      </w:pPr>
    </w:lvl>
    <w:lvl w:ilvl="7" w:tplc="04090019" w:tentative="true">
      <w:start w:val="1"/>
      <w:numFmt w:val="lowerLetter"/>
      <w:lvlText w:val="%8."/>
      <w:lvlJc w:val="left"/>
      <w:pPr>
        <w:ind w:left="6120" w:hanging="360"/>
      </w:pPr>
    </w:lvl>
    <w:lvl w:ilvl="8" w:tplc="0409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189">
    <w:nsid w:val="60E635E4"/>
    <w:multiLevelType w:val="multilevel"/>
    <w:tmpl w:val="69BA8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0">
    <w:nsid w:val="61B82BF7"/>
    <w:multiLevelType w:val="multilevel"/>
    <w:tmpl w:val="CC16F7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>
    <w:nsid w:val="621F0335"/>
    <w:multiLevelType w:val="multilevel"/>
    <w:tmpl w:val="5CBC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2">
    <w:nsid w:val="628257F7"/>
    <w:multiLevelType w:val="multilevel"/>
    <w:tmpl w:val="B87AB27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62AD4BD3"/>
    <w:multiLevelType w:val="multilevel"/>
    <w:tmpl w:val="6B52AC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>
    <w:nsid w:val="62EA6D10"/>
    <w:multiLevelType w:val="multilevel"/>
    <w:tmpl w:val="99EC9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5">
    <w:nsid w:val="63021596"/>
    <w:multiLevelType w:val="multilevel"/>
    <w:tmpl w:val="8F42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6">
    <w:nsid w:val="6324342B"/>
    <w:multiLevelType w:val="multilevel"/>
    <w:tmpl w:val="3FA63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7">
    <w:nsid w:val="63295AF4"/>
    <w:multiLevelType w:val="multilevel"/>
    <w:tmpl w:val="0FD4B9F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>
    <w:nsid w:val="63C30C42"/>
    <w:multiLevelType w:val="multilevel"/>
    <w:tmpl w:val="01F8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9">
    <w:nsid w:val="63F02E45"/>
    <w:multiLevelType w:val="multilevel"/>
    <w:tmpl w:val="9396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0">
    <w:nsid w:val="643217F1"/>
    <w:multiLevelType w:val="multilevel"/>
    <w:tmpl w:val="73A4DA0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>
    <w:nsid w:val="64821024"/>
    <w:multiLevelType w:val="multilevel"/>
    <w:tmpl w:val="F3361E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>
    <w:nsid w:val="64F9681F"/>
    <w:multiLevelType w:val="multilevel"/>
    <w:tmpl w:val="6A4ECB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652768A1"/>
    <w:multiLevelType w:val="multilevel"/>
    <w:tmpl w:val="85F2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4">
    <w:nsid w:val="656516EC"/>
    <w:multiLevelType w:val="multilevel"/>
    <w:tmpl w:val="2F1A88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>
    <w:nsid w:val="65BF112A"/>
    <w:multiLevelType w:val="multilevel"/>
    <w:tmpl w:val="4DF884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>
    <w:nsid w:val="6706236C"/>
    <w:multiLevelType w:val="multilevel"/>
    <w:tmpl w:val="2E341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>
    <w:nsid w:val="67531E31"/>
    <w:multiLevelType w:val="multilevel"/>
    <w:tmpl w:val="C68EC25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>
    <w:nsid w:val="67660450"/>
    <w:multiLevelType w:val="multilevel"/>
    <w:tmpl w:val="22625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9">
    <w:nsid w:val="67A1610E"/>
    <w:multiLevelType w:val="multilevel"/>
    <w:tmpl w:val="4DEA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>
    <w:nsid w:val="685C5914"/>
    <w:multiLevelType w:val="multilevel"/>
    <w:tmpl w:val="4AECAC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>
    <w:nsid w:val="686830E3"/>
    <w:multiLevelType w:val="multilevel"/>
    <w:tmpl w:val="528E97E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>
    <w:nsid w:val="69216093"/>
    <w:multiLevelType w:val="multilevel"/>
    <w:tmpl w:val="86ACF0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>
    <w:nsid w:val="69C75752"/>
    <w:multiLevelType w:val="multilevel"/>
    <w:tmpl w:val="796227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>
    <w:nsid w:val="6BB251EF"/>
    <w:multiLevelType w:val="multilevel"/>
    <w:tmpl w:val="19484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>
    <w:nsid w:val="6C9C6120"/>
    <w:multiLevelType w:val="multilevel"/>
    <w:tmpl w:val="9FC0F29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>
    <w:nsid w:val="6D29121B"/>
    <w:multiLevelType w:val="multilevel"/>
    <w:tmpl w:val="A850776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>
    <w:nsid w:val="6E160327"/>
    <w:multiLevelType w:val="multilevel"/>
    <w:tmpl w:val="5FF2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8">
    <w:nsid w:val="6E1746F6"/>
    <w:multiLevelType w:val="multilevel"/>
    <w:tmpl w:val="3FC6E4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>
    <w:nsid w:val="6E7F4E26"/>
    <w:multiLevelType w:val="multilevel"/>
    <w:tmpl w:val="AF0E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0">
    <w:nsid w:val="6F1D070E"/>
    <w:multiLevelType w:val="multilevel"/>
    <w:tmpl w:val="A2A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1">
    <w:nsid w:val="6F7526F1"/>
    <w:multiLevelType w:val="multilevel"/>
    <w:tmpl w:val="6BD653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>
    <w:nsid w:val="70217B14"/>
    <w:multiLevelType w:val="multilevel"/>
    <w:tmpl w:val="E0C0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3">
    <w:nsid w:val="7036278F"/>
    <w:multiLevelType w:val="multilevel"/>
    <w:tmpl w:val="AB1E09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>
    <w:nsid w:val="706407E0"/>
    <w:multiLevelType w:val="multilevel"/>
    <w:tmpl w:val="901052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>
    <w:nsid w:val="70733B9A"/>
    <w:multiLevelType w:val="multilevel"/>
    <w:tmpl w:val="947CF2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>
    <w:nsid w:val="70757B43"/>
    <w:multiLevelType w:val="multilevel"/>
    <w:tmpl w:val="342CCD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7">
    <w:nsid w:val="70BD45E0"/>
    <w:multiLevelType w:val="multilevel"/>
    <w:tmpl w:val="B6AA342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>
    <w:nsid w:val="71E362BE"/>
    <w:multiLevelType w:val="hybridMultilevel"/>
    <w:tmpl w:val="98E0710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tru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tru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tru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tru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tru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tru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true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tru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29">
    <w:nsid w:val="72A2747D"/>
    <w:multiLevelType w:val="multilevel"/>
    <w:tmpl w:val="785CC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0">
    <w:nsid w:val="738A54A9"/>
    <w:multiLevelType w:val="multilevel"/>
    <w:tmpl w:val="3A6A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>
    <w:nsid w:val="74C752F5"/>
    <w:multiLevelType w:val="multilevel"/>
    <w:tmpl w:val="7D8E20C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>
    <w:nsid w:val="755A401E"/>
    <w:multiLevelType w:val="multilevel"/>
    <w:tmpl w:val="F2DA3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3">
    <w:nsid w:val="757D7BAF"/>
    <w:multiLevelType w:val="multilevel"/>
    <w:tmpl w:val="64C4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4">
    <w:nsid w:val="7582462A"/>
    <w:multiLevelType w:val="multilevel"/>
    <w:tmpl w:val="0CF2F1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>
    <w:nsid w:val="75993222"/>
    <w:multiLevelType w:val="multilevel"/>
    <w:tmpl w:val="16622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6">
    <w:nsid w:val="75E77686"/>
    <w:multiLevelType w:val="multilevel"/>
    <w:tmpl w:val="73C248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7">
    <w:nsid w:val="764C2648"/>
    <w:multiLevelType w:val="multilevel"/>
    <w:tmpl w:val="7EFE7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>
    <w:nsid w:val="7651494F"/>
    <w:multiLevelType w:val="multilevel"/>
    <w:tmpl w:val="32A6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>
    <w:nsid w:val="77235BE6"/>
    <w:multiLevelType w:val="multilevel"/>
    <w:tmpl w:val="C66219B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>
    <w:nsid w:val="7796128D"/>
    <w:multiLevelType w:val="multilevel"/>
    <w:tmpl w:val="D59C7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>
    <w:nsid w:val="782C7D72"/>
    <w:multiLevelType w:val="multilevel"/>
    <w:tmpl w:val="9378E33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>
    <w:nsid w:val="787B47FD"/>
    <w:multiLevelType w:val="multilevel"/>
    <w:tmpl w:val="FC88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3">
    <w:nsid w:val="788A274A"/>
    <w:multiLevelType w:val="multilevel"/>
    <w:tmpl w:val="DC22930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>
    <w:nsid w:val="78A94576"/>
    <w:multiLevelType w:val="multilevel"/>
    <w:tmpl w:val="0018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tru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tru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tru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true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true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tru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true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true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5">
    <w:nsid w:val="7AAD086F"/>
    <w:multiLevelType w:val="multilevel"/>
    <w:tmpl w:val="547C87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>
    <w:nsid w:val="7CAB0DF6"/>
    <w:multiLevelType w:val="multilevel"/>
    <w:tmpl w:val="B76E64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>
    <w:nsid w:val="7F2201D5"/>
    <w:multiLevelType w:val="multilevel"/>
    <w:tmpl w:val="F578A1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tru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tru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tru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tru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tru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tru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tru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tru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4"/>
  </w:num>
  <w:num w:numId="2">
    <w:abstractNumId w:val="162"/>
  </w:num>
  <w:num w:numId="3">
    <w:abstractNumId w:val="75"/>
  </w:num>
  <w:num w:numId="4">
    <w:abstractNumId w:val="113"/>
  </w:num>
  <w:num w:numId="5">
    <w:abstractNumId w:val="22"/>
  </w:num>
  <w:num w:numId="6">
    <w:abstractNumId w:val="103"/>
  </w:num>
  <w:num w:numId="7">
    <w:abstractNumId w:val="80"/>
  </w:num>
  <w:num w:numId="8">
    <w:abstractNumId w:val="228"/>
  </w:num>
  <w:num w:numId="9">
    <w:abstractNumId w:val="124"/>
  </w:num>
  <w:num w:numId="10">
    <w:abstractNumId w:val="124"/>
  </w:num>
  <w:num w:numId="11">
    <w:abstractNumId w:val="124"/>
  </w:num>
  <w:num w:numId="12">
    <w:abstractNumId w:val="124"/>
  </w:num>
  <w:num w:numId="13">
    <w:abstractNumId w:val="124"/>
  </w:num>
  <w:num w:numId="14">
    <w:abstractNumId w:val="124"/>
  </w:num>
  <w:num w:numId="15">
    <w:abstractNumId w:val="124"/>
  </w:num>
  <w:num w:numId="16">
    <w:abstractNumId w:val="127"/>
  </w:num>
  <w:num w:numId="17">
    <w:abstractNumId w:val="154"/>
  </w:num>
  <w:num w:numId="18">
    <w:abstractNumId w:val="139"/>
  </w:num>
  <w:num w:numId="19">
    <w:abstractNumId w:val="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7"/>
  </w:num>
  <w:num w:numId="21">
    <w:abstractNumId w:val="230"/>
  </w:num>
  <w:num w:numId="22">
    <w:abstractNumId w:val="204"/>
  </w:num>
  <w:num w:numId="23">
    <w:abstractNumId w:val="145"/>
  </w:num>
  <w:num w:numId="24">
    <w:abstractNumId w:val="220"/>
  </w:num>
  <w:num w:numId="25">
    <w:abstractNumId w:val="20"/>
  </w:num>
  <w:num w:numId="26">
    <w:abstractNumId w:val="5"/>
  </w:num>
  <w:num w:numId="27">
    <w:abstractNumId w:val="119"/>
  </w:num>
  <w:num w:numId="28">
    <w:abstractNumId w:val="88"/>
  </w:num>
  <w:num w:numId="29">
    <w:abstractNumId w:val="143"/>
  </w:num>
  <w:num w:numId="30">
    <w:abstractNumId w:val="239"/>
  </w:num>
  <w:num w:numId="31">
    <w:abstractNumId w:val="202"/>
  </w:num>
  <w:num w:numId="32">
    <w:abstractNumId w:val="93"/>
  </w:num>
  <w:num w:numId="33">
    <w:abstractNumId w:val="111"/>
  </w:num>
  <w:num w:numId="34">
    <w:abstractNumId w:val="36"/>
  </w:num>
  <w:num w:numId="35">
    <w:abstractNumId w:val="194"/>
  </w:num>
  <w:num w:numId="36">
    <w:abstractNumId w:val="140"/>
  </w:num>
  <w:num w:numId="37">
    <w:abstractNumId w:val="229"/>
  </w:num>
  <w:num w:numId="38">
    <w:abstractNumId w:val="56"/>
  </w:num>
  <w:num w:numId="39">
    <w:abstractNumId w:val="198"/>
  </w:num>
  <w:num w:numId="40">
    <w:abstractNumId w:val="73"/>
  </w:num>
  <w:num w:numId="41">
    <w:abstractNumId w:val="18"/>
  </w:num>
  <w:num w:numId="42">
    <w:abstractNumId w:val="6"/>
  </w:num>
  <w:num w:numId="43">
    <w:abstractNumId w:val="160"/>
  </w:num>
  <w:num w:numId="44">
    <w:abstractNumId w:val="131"/>
  </w:num>
  <w:num w:numId="45">
    <w:abstractNumId w:val="84"/>
  </w:num>
  <w:num w:numId="46">
    <w:abstractNumId w:val="1"/>
  </w:num>
  <w:num w:numId="47">
    <w:abstractNumId w:val="183"/>
  </w:num>
  <w:num w:numId="48">
    <w:abstractNumId w:val="21"/>
  </w:num>
  <w:num w:numId="49">
    <w:abstractNumId w:val="235"/>
  </w:num>
  <w:num w:numId="50">
    <w:abstractNumId w:val="81"/>
  </w:num>
  <w:num w:numId="51">
    <w:abstractNumId w:val="233"/>
  </w:num>
  <w:num w:numId="52">
    <w:abstractNumId w:val="196"/>
  </w:num>
  <w:num w:numId="53">
    <w:abstractNumId w:val="86"/>
  </w:num>
  <w:num w:numId="54">
    <w:abstractNumId w:val="121"/>
  </w:num>
  <w:num w:numId="55">
    <w:abstractNumId w:val="122"/>
  </w:num>
  <w:num w:numId="56">
    <w:abstractNumId w:val="7"/>
  </w:num>
  <w:num w:numId="57">
    <w:abstractNumId w:val="242"/>
  </w:num>
  <w:num w:numId="58">
    <w:abstractNumId w:val="208"/>
  </w:num>
  <w:num w:numId="59">
    <w:abstractNumId w:val="201"/>
  </w:num>
  <w:num w:numId="60">
    <w:abstractNumId w:val="151"/>
  </w:num>
  <w:num w:numId="61">
    <w:abstractNumId w:val="185"/>
  </w:num>
  <w:num w:numId="62">
    <w:abstractNumId w:val="91"/>
  </w:num>
  <w:num w:numId="63">
    <w:abstractNumId w:val="226"/>
  </w:num>
  <w:num w:numId="64">
    <w:abstractNumId w:val="243"/>
  </w:num>
  <w:num w:numId="65">
    <w:abstractNumId w:val="19"/>
  </w:num>
  <w:num w:numId="66">
    <w:abstractNumId w:val="57"/>
  </w:num>
  <w:num w:numId="67">
    <w:abstractNumId w:val="171"/>
  </w:num>
  <w:num w:numId="68">
    <w:abstractNumId w:val="152"/>
  </w:num>
  <w:num w:numId="69">
    <w:abstractNumId w:val="153"/>
  </w:num>
  <w:num w:numId="70">
    <w:abstractNumId w:val="174"/>
  </w:num>
  <w:num w:numId="71">
    <w:abstractNumId w:val="41"/>
  </w:num>
  <w:num w:numId="72">
    <w:abstractNumId w:val="2"/>
  </w:num>
  <w:num w:numId="73">
    <w:abstractNumId w:val="141"/>
  </w:num>
  <w:num w:numId="74">
    <w:abstractNumId w:val="245"/>
  </w:num>
  <w:num w:numId="75">
    <w:abstractNumId w:val="107"/>
  </w:num>
  <w:num w:numId="76">
    <w:abstractNumId w:val="134"/>
  </w:num>
  <w:num w:numId="77">
    <w:abstractNumId w:val="135"/>
  </w:num>
  <w:num w:numId="78">
    <w:abstractNumId w:val="192"/>
  </w:num>
  <w:num w:numId="79">
    <w:abstractNumId w:val="227"/>
  </w:num>
  <w:num w:numId="80">
    <w:abstractNumId w:val="142"/>
  </w:num>
  <w:num w:numId="81">
    <w:abstractNumId w:val="205"/>
  </w:num>
  <w:num w:numId="82">
    <w:abstractNumId w:val="132"/>
  </w:num>
  <w:num w:numId="83">
    <w:abstractNumId w:val="176"/>
  </w:num>
  <w:num w:numId="84">
    <w:abstractNumId w:val="43"/>
  </w:num>
  <w:num w:numId="85">
    <w:abstractNumId w:val="211"/>
  </w:num>
  <w:num w:numId="86">
    <w:abstractNumId w:val="234"/>
  </w:num>
  <w:num w:numId="87">
    <w:abstractNumId w:val="77"/>
  </w:num>
  <w:num w:numId="88">
    <w:abstractNumId w:val="112"/>
  </w:num>
  <w:num w:numId="89">
    <w:abstractNumId w:val="181"/>
  </w:num>
  <w:num w:numId="90">
    <w:abstractNumId w:val="116"/>
  </w:num>
  <w:num w:numId="91">
    <w:abstractNumId w:val="182"/>
  </w:num>
  <w:num w:numId="92">
    <w:abstractNumId w:val="59"/>
  </w:num>
  <w:num w:numId="93">
    <w:abstractNumId w:val="206"/>
  </w:num>
  <w:num w:numId="94">
    <w:abstractNumId w:val="69"/>
  </w:num>
  <w:num w:numId="95">
    <w:abstractNumId w:val="55"/>
  </w:num>
  <w:num w:numId="96">
    <w:abstractNumId w:val="40"/>
  </w:num>
  <w:num w:numId="97">
    <w:abstractNumId w:val="8"/>
  </w:num>
  <w:num w:numId="98">
    <w:abstractNumId w:val="115"/>
  </w:num>
  <w:num w:numId="99">
    <w:abstractNumId w:val="85"/>
  </w:num>
  <w:num w:numId="100">
    <w:abstractNumId w:val="215"/>
  </w:num>
  <w:num w:numId="101">
    <w:abstractNumId w:val="66"/>
  </w:num>
  <w:num w:numId="102">
    <w:abstractNumId w:val="83"/>
  </w:num>
  <w:num w:numId="103">
    <w:abstractNumId w:val="200"/>
  </w:num>
  <w:num w:numId="104">
    <w:abstractNumId w:val="241"/>
  </w:num>
  <w:num w:numId="105">
    <w:abstractNumId w:val="129"/>
  </w:num>
  <w:num w:numId="106">
    <w:abstractNumId w:val="90"/>
  </w:num>
  <w:num w:numId="107">
    <w:abstractNumId w:val="97"/>
  </w:num>
  <w:num w:numId="108">
    <w:abstractNumId w:val="123"/>
  </w:num>
  <w:num w:numId="109">
    <w:abstractNumId w:val="216"/>
  </w:num>
  <w:num w:numId="110">
    <w:abstractNumId w:val="38"/>
  </w:num>
  <w:num w:numId="111">
    <w:abstractNumId w:val="31"/>
  </w:num>
  <w:num w:numId="112">
    <w:abstractNumId w:val="108"/>
  </w:num>
  <w:num w:numId="113">
    <w:abstractNumId w:val="214"/>
  </w:num>
  <w:num w:numId="114">
    <w:abstractNumId w:val="68"/>
  </w:num>
  <w:num w:numId="115">
    <w:abstractNumId w:val="147"/>
  </w:num>
  <w:num w:numId="116">
    <w:abstractNumId w:val="184"/>
  </w:num>
  <w:num w:numId="117">
    <w:abstractNumId w:val="159"/>
  </w:num>
  <w:num w:numId="118">
    <w:abstractNumId w:val="106"/>
  </w:num>
  <w:num w:numId="119">
    <w:abstractNumId w:val="14"/>
  </w:num>
  <w:num w:numId="120">
    <w:abstractNumId w:val="237"/>
  </w:num>
  <w:num w:numId="121">
    <w:abstractNumId w:val="100"/>
  </w:num>
  <w:num w:numId="122">
    <w:abstractNumId w:val="170"/>
  </w:num>
  <w:num w:numId="123">
    <w:abstractNumId w:val="190"/>
  </w:num>
  <w:num w:numId="124">
    <w:abstractNumId w:val="236"/>
  </w:num>
  <w:num w:numId="125">
    <w:abstractNumId w:val="193"/>
  </w:num>
  <w:num w:numId="126">
    <w:abstractNumId w:val="186"/>
  </w:num>
  <w:num w:numId="127">
    <w:abstractNumId w:val="70"/>
  </w:num>
  <w:num w:numId="128">
    <w:abstractNumId w:val="187"/>
  </w:num>
  <w:num w:numId="129">
    <w:abstractNumId w:val="180"/>
  </w:num>
  <w:num w:numId="130">
    <w:abstractNumId w:val="130"/>
  </w:num>
  <w:num w:numId="131">
    <w:abstractNumId w:val="114"/>
  </w:num>
  <w:num w:numId="132">
    <w:abstractNumId w:val="25"/>
  </w:num>
  <w:num w:numId="133">
    <w:abstractNumId w:val="225"/>
  </w:num>
  <w:num w:numId="134">
    <w:abstractNumId w:val="37"/>
  </w:num>
  <w:num w:numId="135">
    <w:abstractNumId w:val="218"/>
  </w:num>
  <w:num w:numId="136">
    <w:abstractNumId w:val="39"/>
  </w:num>
  <w:num w:numId="137">
    <w:abstractNumId w:val="49"/>
  </w:num>
  <w:num w:numId="138">
    <w:abstractNumId w:val="28"/>
  </w:num>
  <w:num w:numId="139">
    <w:abstractNumId w:val="128"/>
  </w:num>
  <w:num w:numId="140">
    <w:abstractNumId w:val="82"/>
  </w:num>
  <w:num w:numId="141">
    <w:abstractNumId w:val="207"/>
  </w:num>
  <w:num w:numId="142">
    <w:abstractNumId w:val="74"/>
  </w:num>
  <w:num w:numId="143">
    <w:abstractNumId w:val="76"/>
  </w:num>
  <w:num w:numId="144">
    <w:abstractNumId w:val="240"/>
  </w:num>
  <w:num w:numId="145">
    <w:abstractNumId w:val="149"/>
  </w:num>
  <w:num w:numId="146">
    <w:abstractNumId w:val="10"/>
  </w:num>
  <w:num w:numId="147">
    <w:abstractNumId w:val="221"/>
  </w:num>
  <w:num w:numId="148">
    <w:abstractNumId w:val="203"/>
  </w:num>
  <w:num w:numId="149">
    <w:abstractNumId w:val="161"/>
  </w:num>
  <w:num w:numId="150">
    <w:abstractNumId w:val="217"/>
  </w:num>
  <w:num w:numId="151">
    <w:abstractNumId w:val="232"/>
  </w:num>
  <w:num w:numId="152">
    <w:abstractNumId w:val="195"/>
  </w:num>
  <w:num w:numId="153">
    <w:abstractNumId w:val="102"/>
  </w:num>
  <w:num w:numId="154">
    <w:abstractNumId w:val="172"/>
  </w:num>
  <w:num w:numId="155">
    <w:abstractNumId w:val="54"/>
  </w:num>
  <w:num w:numId="156">
    <w:abstractNumId w:val="3"/>
  </w:num>
  <w:num w:numId="157">
    <w:abstractNumId w:val="219"/>
  </w:num>
  <w:num w:numId="158">
    <w:abstractNumId w:val="17"/>
  </w:num>
  <w:num w:numId="159">
    <w:abstractNumId w:val="148"/>
  </w:num>
  <w:num w:numId="160">
    <w:abstractNumId w:val="189"/>
  </w:num>
  <w:num w:numId="161">
    <w:abstractNumId w:val="175"/>
  </w:num>
  <w:num w:numId="162">
    <w:abstractNumId w:val="105"/>
  </w:num>
  <w:num w:numId="163">
    <w:abstractNumId w:val="191"/>
  </w:num>
  <w:num w:numId="164">
    <w:abstractNumId w:val="98"/>
  </w:num>
  <w:num w:numId="165">
    <w:abstractNumId w:val="45"/>
  </w:num>
  <w:num w:numId="166">
    <w:abstractNumId w:val="120"/>
  </w:num>
  <w:num w:numId="167">
    <w:abstractNumId w:val="118"/>
  </w:num>
  <w:num w:numId="168">
    <w:abstractNumId w:val="64"/>
  </w:num>
  <w:num w:numId="169">
    <w:abstractNumId w:val="92"/>
  </w:num>
  <w:num w:numId="170">
    <w:abstractNumId w:val="0"/>
  </w:num>
  <w:num w:numId="171">
    <w:abstractNumId w:val="104"/>
  </w:num>
  <w:num w:numId="172">
    <w:abstractNumId w:val="65"/>
  </w:num>
  <w:num w:numId="173">
    <w:abstractNumId w:val="61"/>
  </w:num>
  <w:num w:numId="174">
    <w:abstractNumId w:val="13"/>
  </w:num>
  <w:num w:numId="175">
    <w:abstractNumId w:val="72"/>
  </w:num>
  <w:num w:numId="176">
    <w:abstractNumId w:val="166"/>
  </w:num>
  <w:num w:numId="177">
    <w:abstractNumId w:val="79"/>
  </w:num>
  <w:num w:numId="178">
    <w:abstractNumId w:val="29"/>
  </w:num>
  <w:num w:numId="179">
    <w:abstractNumId w:val="137"/>
  </w:num>
  <w:num w:numId="180">
    <w:abstractNumId w:val="210"/>
  </w:num>
  <w:num w:numId="181">
    <w:abstractNumId w:val="32"/>
  </w:num>
  <w:num w:numId="182">
    <w:abstractNumId w:val="109"/>
  </w:num>
  <w:num w:numId="183">
    <w:abstractNumId w:val="63"/>
  </w:num>
  <w:num w:numId="184">
    <w:abstractNumId w:val="58"/>
  </w:num>
  <w:num w:numId="185">
    <w:abstractNumId w:val="24"/>
  </w:num>
  <w:num w:numId="186">
    <w:abstractNumId w:val="179"/>
  </w:num>
  <w:num w:numId="187">
    <w:abstractNumId w:val="244"/>
  </w:num>
  <w:num w:numId="188">
    <w:abstractNumId w:val="209"/>
  </w:num>
  <w:num w:numId="189">
    <w:abstractNumId w:val="247"/>
  </w:num>
  <w:num w:numId="190">
    <w:abstractNumId w:val="177"/>
  </w:num>
  <w:num w:numId="191">
    <w:abstractNumId w:val="87"/>
  </w:num>
  <w:num w:numId="192">
    <w:abstractNumId w:val="78"/>
  </w:num>
  <w:num w:numId="193">
    <w:abstractNumId w:val="46"/>
  </w:num>
  <w:num w:numId="194">
    <w:abstractNumId w:val="222"/>
  </w:num>
  <w:num w:numId="195">
    <w:abstractNumId w:val="238"/>
  </w:num>
  <w:num w:numId="196">
    <w:abstractNumId w:val="224"/>
  </w:num>
  <w:num w:numId="197">
    <w:abstractNumId w:val="16"/>
  </w:num>
  <w:num w:numId="198">
    <w:abstractNumId w:val="133"/>
  </w:num>
  <w:num w:numId="199">
    <w:abstractNumId w:val="197"/>
  </w:num>
  <w:num w:numId="200">
    <w:abstractNumId w:val="94"/>
  </w:num>
  <w:num w:numId="201">
    <w:abstractNumId w:val="144"/>
  </w:num>
  <w:num w:numId="202">
    <w:abstractNumId w:val="42"/>
  </w:num>
  <w:num w:numId="203">
    <w:abstractNumId w:val="169"/>
  </w:num>
  <w:num w:numId="204">
    <w:abstractNumId w:val="33"/>
  </w:num>
  <w:num w:numId="205">
    <w:abstractNumId w:val="150"/>
  </w:num>
  <w:num w:numId="206">
    <w:abstractNumId w:val="231"/>
  </w:num>
  <w:num w:numId="207">
    <w:abstractNumId w:val="199"/>
  </w:num>
  <w:num w:numId="208">
    <w:abstractNumId w:val="27"/>
  </w:num>
  <w:num w:numId="209">
    <w:abstractNumId w:val="157"/>
  </w:num>
  <w:num w:numId="210">
    <w:abstractNumId w:val="9"/>
  </w:num>
  <w:num w:numId="211">
    <w:abstractNumId w:val="158"/>
  </w:num>
  <w:num w:numId="212">
    <w:abstractNumId w:val="50"/>
  </w:num>
  <w:num w:numId="213">
    <w:abstractNumId w:val="163"/>
  </w:num>
  <w:num w:numId="214">
    <w:abstractNumId w:val="156"/>
  </w:num>
  <w:num w:numId="215">
    <w:abstractNumId w:val="99"/>
  </w:num>
  <w:num w:numId="216">
    <w:abstractNumId w:val="48"/>
  </w:num>
  <w:num w:numId="217">
    <w:abstractNumId w:val="173"/>
  </w:num>
  <w:num w:numId="218">
    <w:abstractNumId w:val="44"/>
  </w:num>
  <w:num w:numId="219">
    <w:abstractNumId w:val="26"/>
  </w:num>
  <w:num w:numId="220">
    <w:abstractNumId w:val="125"/>
  </w:num>
  <w:num w:numId="221">
    <w:abstractNumId w:val="51"/>
  </w:num>
  <w:num w:numId="222">
    <w:abstractNumId w:val="146"/>
  </w:num>
  <w:num w:numId="223">
    <w:abstractNumId w:val="168"/>
  </w:num>
  <w:num w:numId="224">
    <w:abstractNumId w:val="155"/>
  </w:num>
  <w:num w:numId="225">
    <w:abstractNumId w:val="60"/>
  </w:num>
  <w:num w:numId="226">
    <w:abstractNumId w:val="178"/>
  </w:num>
  <w:num w:numId="227">
    <w:abstractNumId w:val="53"/>
  </w:num>
  <w:num w:numId="228">
    <w:abstractNumId w:val="34"/>
  </w:num>
  <w:num w:numId="229">
    <w:abstractNumId w:val="4"/>
  </w:num>
  <w:num w:numId="230">
    <w:abstractNumId w:val="212"/>
  </w:num>
  <w:num w:numId="231">
    <w:abstractNumId w:val="23"/>
  </w:num>
  <w:num w:numId="232">
    <w:abstractNumId w:val="165"/>
  </w:num>
  <w:num w:numId="233">
    <w:abstractNumId w:val="246"/>
  </w:num>
  <w:num w:numId="234">
    <w:abstractNumId w:val="101"/>
  </w:num>
  <w:num w:numId="235">
    <w:abstractNumId w:val="11"/>
  </w:num>
  <w:num w:numId="236">
    <w:abstractNumId w:val="213"/>
  </w:num>
  <w:num w:numId="237">
    <w:abstractNumId w:val="223"/>
  </w:num>
  <w:num w:numId="238">
    <w:abstractNumId w:val="35"/>
  </w:num>
  <w:num w:numId="239">
    <w:abstractNumId w:val="30"/>
  </w:num>
  <w:num w:numId="240">
    <w:abstractNumId w:val="67"/>
  </w:num>
  <w:num w:numId="241">
    <w:abstractNumId w:val="124"/>
  </w:num>
  <w:num w:numId="242">
    <w:abstractNumId w:val="124"/>
  </w:num>
  <w:num w:numId="243">
    <w:abstractNumId w:val="124"/>
  </w:num>
  <w:num w:numId="244">
    <w:abstractNumId w:val="124"/>
  </w:num>
  <w:num w:numId="245">
    <w:abstractNumId w:val="124"/>
  </w:num>
  <w:num w:numId="246">
    <w:abstractNumId w:val="124"/>
  </w:num>
  <w:num w:numId="247">
    <w:abstractNumId w:val="9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8">
    <w:abstractNumId w:val="89"/>
  </w:num>
  <w:num w:numId="249">
    <w:abstractNumId w:val="96"/>
  </w:num>
  <w:num w:numId="250">
    <w:abstractNumId w:val="15"/>
  </w:num>
  <w:num w:numId="251">
    <w:abstractNumId w:val="62"/>
  </w:num>
  <w:num w:numId="252">
    <w:abstractNumId w:val="47"/>
  </w:num>
  <w:num w:numId="253">
    <w:abstractNumId w:val="124"/>
  </w:num>
  <w:num w:numId="254">
    <w:abstractNumId w:val="12"/>
  </w:num>
  <w:num w:numId="255">
    <w:abstractNumId w:val="167"/>
  </w:num>
  <w:num w:numId="256">
    <w:abstractNumId w:val="124"/>
  </w:num>
  <w:num w:numId="257">
    <w:abstractNumId w:val="164"/>
  </w:num>
  <w:num w:numId="258">
    <w:abstractNumId w:val="52"/>
  </w:num>
  <w:num w:numId="259">
    <w:abstractNumId w:val="124"/>
  </w:num>
  <w:num w:numId="260">
    <w:abstractNumId w:val="124"/>
  </w:num>
  <w:num w:numId="261">
    <w:abstractNumId w:val="124"/>
  </w:num>
  <w:num w:numId="262">
    <w:abstractNumId w:val="124"/>
  </w:num>
  <w:num w:numId="263">
    <w:abstractNumId w:val="124"/>
  </w:num>
  <w:num w:numId="264">
    <w:abstractNumId w:val="124"/>
  </w:num>
  <w:num w:numId="265">
    <w:abstractNumId w:val="124"/>
  </w:num>
  <w:num w:numId="266">
    <w:abstractNumId w:val="124"/>
  </w:num>
  <w:num w:numId="267">
    <w:abstractNumId w:val="124"/>
  </w:num>
  <w:num w:numId="268">
    <w:abstractNumId w:val="136"/>
  </w:num>
  <w:num w:numId="269">
    <w:abstractNumId w:val="138"/>
  </w:num>
  <w:num w:numId="270">
    <w:abstractNumId w:val="188"/>
  </w:num>
  <w:num w:numId="271">
    <w:abstractNumId w:val="126"/>
  </w:num>
  <w:num w:numId="272">
    <w:abstractNumId w:val="71"/>
  </w:num>
  <w:num w:numId="273">
    <w:abstractNumId w:val="110"/>
  </w:num>
  <w:numIdMacAtCleanup w:val="267"/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8BB"/>
    <w:rsid w:val="00003901"/>
    <w:rsid w:val="00024F38"/>
    <w:rsid w:val="00047F88"/>
    <w:rsid w:val="00050AF1"/>
    <w:rsid w:val="00057AFC"/>
    <w:rsid w:val="0007056D"/>
    <w:rsid w:val="00073C82"/>
    <w:rsid w:val="000740B2"/>
    <w:rsid w:val="0009523B"/>
    <w:rsid w:val="000A0551"/>
    <w:rsid w:val="000A3EDE"/>
    <w:rsid w:val="000C3868"/>
    <w:rsid w:val="000D0B14"/>
    <w:rsid w:val="000F2093"/>
    <w:rsid w:val="001001CE"/>
    <w:rsid w:val="00100C9D"/>
    <w:rsid w:val="00107C7E"/>
    <w:rsid w:val="00115288"/>
    <w:rsid w:val="00116417"/>
    <w:rsid w:val="00121442"/>
    <w:rsid w:val="001275FA"/>
    <w:rsid w:val="00150531"/>
    <w:rsid w:val="0017251F"/>
    <w:rsid w:val="001811C5"/>
    <w:rsid w:val="00185462"/>
    <w:rsid w:val="0019273F"/>
    <w:rsid w:val="001A1697"/>
    <w:rsid w:val="001A4385"/>
    <w:rsid w:val="001C5069"/>
    <w:rsid w:val="001C65D5"/>
    <w:rsid w:val="001D251D"/>
    <w:rsid w:val="001D4AC7"/>
    <w:rsid w:val="001D575C"/>
    <w:rsid w:val="00211009"/>
    <w:rsid w:val="0022098E"/>
    <w:rsid w:val="002233C2"/>
    <w:rsid w:val="00232A7B"/>
    <w:rsid w:val="00251F25"/>
    <w:rsid w:val="00253F68"/>
    <w:rsid w:val="00262C6A"/>
    <w:rsid w:val="00275F6A"/>
    <w:rsid w:val="002974F4"/>
    <w:rsid w:val="002A5BB7"/>
    <w:rsid w:val="002B05EE"/>
    <w:rsid w:val="002B18BE"/>
    <w:rsid w:val="002B1AE5"/>
    <w:rsid w:val="002B4756"/>
    <w:rsid w:val="002C010D"/>
    <w:rsid w:val="002E1A68"/>
    <w:rsid w:val="002E316F"/>
    <w:rsid w:val="002E6E64"/>
    <w:rsid w:val="002F22FF"/>
    <w:rsid w:val="002F35C2"/>
    <w:rsid w:val="00310435"/>
    <w:rsid w:val="00314946"/>
    <w:rsid w:val="00315DDC"/>
    <w:rsid w:val="0032061A"/>
    <w:rsid w:val="00325B79"/>
    <w:rsid w:val="00354B52"/>
    <w:rsid w:val="00355251"/>
    <w:rsid w:val="00357B3B"/>
    <w:rsid w:val="00370BB4"/>
    <w:rsid w:val="003728B5"/>
    <w:rsid w:val="00373190"/>
    <w:rsid w:val="00376099"/>
    <w:rsid w:val="00385760"/>
    <w:rsid w:val="003867FF"/>
    <w:rsid w:val="00390E41"/>
    <w:rsid w:val="00397A4A"/>
    <w:rsid w:val="003A2BC9"/>
    <w:rsid w:val="003A6483"/>
    <w:rsid w:val="003B0CBD"/>
    <w:rsid w:val="003B1833"/>
    <w:rsid w:val="003D3A29"/>
    <w:rsid w:val="003E43EE"/>
    <w:rsid w:val="003E4CD9"/>
    <w:rsid w:val="003E6974"/>
    <w:rsid w:val="003E6ECC"/>
    <w:rsid w:val="003F1405"/>
    <w:rsid w:val="00402810"/>
    <w:rsid w:val="0040499D"/>
    <w:rsid w:val="0041159D"/>
    <w:rsid w:val="004139FD"/>
    <w:rsid w:val="004272D4"/>
    <w:rsid w:val="00427FD4"/>
    <w:rsid w:val="00430D79"/>
    <w:rsid w:val="00436106"/>
    <w:rsid w:val="0043669A"/>
    <w:rsid w:val="0044091F"/>
    <w:rsid w:val="0045793B"/>
    <w:rsid w:val="0047674D"/>
    <w:rsid w:val="0048540C"/>
    <w:rsid w:val="0049582B"/>
    <w:rsid w:val="004B760F"/>
    <w:rsid w:val="004B77D5"/>
    <w:rsid w:val="004C310D"/>
    <w:rsid w:val="004C3A90"/>
    <w:rsid w:val="004E24F0"/>
    <w:rsid w:val="004E4199"/>
    <w:rsid w:val="004F7D06"/>
    <w:rsid w:val="0050660A"/>
    <w:rsid w:val="0052054C"/>
    <w:rsid w:val="00520A36"/>
    <w:rsid w:val="00520A66"/>
    <w:rsid w:val="005336B9"/>
    <w:rsid w:val="00535778"/>
    <w:rsid w:val="00537CBF"/>
    <w:rsid w:val="005518A4"/>
    <w:rsid w:val="00554F21"/>
    <w:rsid w:val="00557AC2"/>
    <w:rsid w:val="00560CB8"/>
    <w:rsid w:val="00561B71"/>
    <w:rsid w:val="00564E4B"/>
    <w:rsid w:val="00566006"/>
    <w:rsid w:val="0057033B"/>
    <w:rsid w:val="00570636"/>
    <w:rsid w:val="0057113F"/>
    <w:rsid w:val="00583E14"/>
    <w:rsid w:val="00596C4F"/>
    <w:rsid w:val="005A2C19"/>
    <w:rsid w:val="005A601D"/>
    <w:rsid w:val="005A7346"/>
    <w:rsid w:val="005A7B33"/>
    <w:rsid w:val="005B40A6"/>
    <w:rsid w:val="005B6C98"/>
    <w:rsid w:val="005C09F9"/>
    <w:rsid w:val="005D0C5F"/>
    <w:rsid w:val="005E43D0"/>
    <w:rsid w:val="005E4CC4"/>
    <w:rsid w:val="005E73DB"/>
    <w:rsid w:val="005E7F04"/>
    <w:rsid w:val="005F0F51"/>
    <w:rsid w:val="005F14FC"/>
    <w:rsid w:val="005F43EC"/>
    <w:rsid w:val="005F60DD"/>
    <w:rsid w:val="005F7A20"/>
    <w:rsid w:val="00610A5D"/>
    <w:rsid w:val="00615A5B"/>
    <w:rsid w:val="00616D69"/>
    <w:rsid w:val="00634955"/>
    <w:rsid w:val="00652CE1"/>
    <w:rsid w:val="006700F2"/>
    <w:rsid w:val="00676BFD"/>
    <w:rsid w:val="006877BB"/>
    <w:rsid w:val="00691D87"/>
    <w:rsid w:val="006B119C"/>
    <w:rsid w:val="006B52CA"/>
    <w:rsid w:val="006C525E"/>
    <w:rsid w:val="006C5F88"/>
    <w:rsid w:val="006C732D"/>
    <w:rsid w:val="006D162E"/>
    <w:rsid w:val="006D7B85"/>
    <w:rsid w:val="006F64E0"/>
    <w:rsid w:val="006F6C6F"/>
    <w:rsid w:val="00722E7E"/>
    <w:rsid w:val="00726B07"/>
    <w:rsid w:val="007350A6"/>
    <w:rsid w:val="007366E4"/>
    <w:rsid w:val="00736D9E"/>
    <w:rsid w:val="00742AFB"/>
    <w:rsid w:val="00742BA1"/>
    <w:rsid w:val="007441E2"/>
    <w:rsid w:val="007455E4"/>
    <w:rsid w:val="00754E5D"/>
    <w:rsid w:val="00755FA2"/>
    <w:rsid w:val="00796CDD"/>
    <w:rsid w:val="007A223F"/>
    <w:rsid w:val="007B3152"/>
    <w:rsid w:val="007B754E"/>
    <w:rsid w:val="007C0DE8"/>
    <w:rsid w:val="007C34F7"/>
    <w:rsid w:val="007C564A"/>
    <w:rsid w:val="007C78BB"/>
    <w:rsid w:val="007D2A9B"/>
    <w:rsid w:val="007D6854"/>
    <w:rsid w:val="007E39E3"/>
    <w:rsid w:val="007E454F"/>
    <w:rsid w:val="007E7A7D"/>
    <w:rsid w:val="00805A3B"/>
    <w:rsid w:val="00812A88"/>
    <w:rsid w:val="0081689F"/>
    <w:rsid w:val="0082442D"/>
    <w:rsid w:val="00827A71"/>
    <w:rsid w:val="00851A31"/>
    <w:rsid w:val="00853AF4"/>
    <w:rsid w:val="00856401"/>
    <w:rsid w:val="00867ACA"/>
    <w:rsid w:val="00872F57"/>
    <w:rsid w:val="00890EDB"/>
    <w:rsid w:val="008A0F2C"/>
    <w:rsid w:val="008A3979"/>
    <w:rsid w:val="008B6892"/>
    <w:rsid w:val="008C654D"/>
    <w:rsid w:val="008D3361"/>
    <w:rsid w:val="008D3EEB"/>
    <w:rsid w:val="008E4FB4"/>
    <w:rsid w:val="008E7235"/>
    <w:rsid w:val="00903246"/>
    <w:rsid w:val="00912CD9"/>
    <w:rsid w:val="00937528"/>
    <w:rsid w:val="00937D39"/>
    <w:rsid w:val="0094565B"/>
    <w:rsid w:val="0095154D"/>
    <w:rsid w:val="00955369"/>
    <w:rsid w:val="00961CC7"/>
    <w:rsid w:val="0096713B"/>
    <w:rsid w:val="009819EE"/>
    <w:rsid w:val="009874BA"/>
    <w:rsid w:val="009876F0"/>
    <w:rsid w:val="00990A28"/>
    <w:rsid w:val="00993D81"/>
    <w:rsid w:val="009A2668"/>
    <w:rsid w:val="009A2987"/>
    <w:rsid w:val="009D1E7B"/>
    <w:rsid w:val="009D2966"/>
    <w:rsid w:val="009E2A3C"/>
    <w:rsid w:val="009E38A6"/>
    <w:rsid w:val="009F1585"/>
    <w:rsid w:val="009F4556"/>
    <w:rsid w:val="009F4D31"/>
    <w:rsid w:val="009F6867"/>
    <w:rsid w:val="00A06E2D"/>
    <w:rsid w:val="00A13534"/>
    <w:rsid w:val="00A13DA7"/>
    <w:rsid w:val="00A15AA5"/>
    <w:rsid w:val="00A201E8"/>
    <w:rsid w:val="00A36B3E"/>
    <w:rsid w:val="00A4606B"/>
    <w:rsid w:val="00A541FB"/>
    <w:rsid w:val="00A54E1B"/>
    <w:rsid w:val="00A60DD2"/>
    <w:rsid w:val="00A63A5F"/>
    <w:rsid w:val="00A7176D"/>
    <w:rsid w:val="00A80023"/>
    <w:rsid w:val="00A84C26"/>
    <w:rsid w:val="00A86289"/>
    <w:rsid w:val="00A903FA"/>
    <w:rsid w:val="00AA269B"/>
    <w:rsid w:val="00AA6B1B"/>
    <w:rsid w:val="00AC0EBB"/>
    <w:rsid w:val="00AD1CCB"/>
    <w:rsid w:val="00AE28B2"/>
    <w:rsid w:val="00AE3901"/>
    <w:rsid w:val="00AF1CC6"/>
    <w:rsid w:val="00AF4F08"/>
    <w:rsid w:val="00AF5066"/>
    <w:rsid w:val="00B00B00"/>
    <w:rsid w:val="00B102C9"/>
    <w:rsid w:val="00B17740"/>
    <w:rsid w:val="00B32D9F"/>
    <w:rsid w:val="00B34918"/>
    <w:rsid w:val="00B36AB6"/>
    <w:rsid w:val="00B44C05"/>
    <w:rsid w:val="00B52989"/>
    <w:rsid w:val="00B94707"/>
    <w:rsid w:val="00BA748E"/>
    <w:rsid w:val="00BC21FD"/>
    <w:rsid w:val="00BC6798"/>
    <w:rsid w:val="00BD3886"/>
    <w:rsid w:val="00BD5EEF"/>
    <w:rsid w:val="00BD7A3E"/>
    <w:rsid w:val="00BE4964"/>
    <w:rsid w:val="00BE7EC0"/>
    <w:rsid w:val="00BF1FB8"/>
    <w:rsid w:val="00BF6F08"/>
    <w:rsid w:val="00C0510F"/>
    <w:rsid w:val="00C11BDC"/>
    <w:rsid w:val="00C157C6"/>
    <w:rsid w:val="00C22374"/>
    <w:rsid w:val="00C236BC"/>
    <w:rsid w:val="00C30F44"/>
    <w:rsid w:val="00C32AF0"/>
    <w:rsid w:val="00C717D3"/>
    <w:rsid w:val="00C71E76"/>
    <w:rsid w:val="00C77DFB"/>
    <w:rsid w:val="00C83F65"/>
    <w:rsid w:val="00C84F5E"/>
    <w:rsid w:val="00CA66F4"/>
    <w:rsid w:val="00CB7821"/>
    <w:rsid w:val="00CC0B2B"/>
    <w:rsid w:val="00CC707C"/>
    <w:rsid w:val="00CD295D"/>
    <w:rsid w:val="00CE511C"/>
    <w:rsid w:val="00CE601E"/>
    <w:rsid w:val="00CE6752"/>
    <w:rsid w:val="00CF5637"/>
    <w:rsid w:val="00D11355"/>
    <w:rsid w:val="00D1433D"/>
    <w:rsid w:val="00D14AF2"/>
    <w:rsid w:val="00D23714"/>
    <w:rsid w:val="00D3042D"/>
    <w:rsid w:val="00D51247"/>
    <w:rsid w:val="00D51DF8"/>
    <w:rsid w:val="00D5285A"/>
    <w:rsid w:val="00D605CD"/>
    <w:rsid w:val="00D76C37"/>
    <w:rsid w:val="00DA0C83"/>
    <w:rsid w:val="00DB5DD8"/>
    <w:rsid w:val="00DC1E45"/>
    <w:rsid w:val="00DE278F"/>
    <w:rsid w:val="00DF5C86"/>
    <w:rsid w:val="00E02DE0"/>
    <w:rsid w:val="00E07D76"/>
    <w:rsid w:val="00E14E67"/>
    <w:rsid w:val="00E20B6E"/>
    <w:rsid w:val="00E2156C"/>
    <w:rsid w:val="00E31B83"/>
    <w:rsid w:val="00E4022B"/>
    <w:rsid w:val="00E54738"/>
    <w:rsid w:val="00E60060"/>
    <w:rsid w:val="00E60993"/>
    <w:rsid w:val="00E721C0"/>
    <w:rsid w:val="00E77D8E"/>
    <w:rsid w:val="00E81685"/>
    <w:rsid w:val="00E86722"/>
    <w:rsid w:val="00E90908"/>
    <w:rsid w:val="00EA2794"/>
    <w:rsid w:val="00EA2A6C"/>
    <w:rsid w:val="00EA56A3"/>
    <w:rsid w:val="00EB5B7A"/>
    <w:rsid w:val="00ED0D27"/>
    <w:rsid w:val="00F01F5E"/>
    <w:rsid w:val="00F21583"/>
    <w:rsid w:val="00F35F75"/>
    <w:rsid w:val="00F37541"/>
    <w:rsid w:val="00F4036B"/>
    <w:rsid w:val="00F43352"/>
    <w:rsid w:val="00F4771A"/>
    <w:rsid w:val="00F52FEB"/>
    <w:rsid w:val="00F53659"/>
    <w:rsid w:val="00F60967"/>
    <w:rsid w:val="00F73C0C"/>
    <w:rsid w:val="00F83567"/>
    <w:rsid w:val="00F907AA"/>
    <w:rsid w:val="00F928C0"/>
    <w:rsid w:val="00F96FAD"/>
    <w:rsid w:val="00FB0AE3"/>
    <w:rsid w:val="00FB4240"/>
    <w:rsid w:val="00FC5B3E"/>
    <w:rsid w:val="00FE2F27"/>
    <w:rsid w:val="00FF5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docId w15:val="{5CEFDAE9-BF21-4948-9864-34B060FDEB38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="Calibri" w:hAnsi="Calibri" w:eastAsia="Calibri" w:cs="Times New Roman"/>
        <w:sz w:val="20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0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0" w:semiHidden="true" w:unhideWhenUsed="true" w:qFormat="true"/>
    <w:lsdException w:name="heading 5" w:uiPriority="0" w:semiHidden="true" w:unhideWhenUsed="true" w:qFormat="true"/>
    <w:lsdException w:name="heading 6" w:uiPriority="0" w:semiHidden="true" w:unhideWhenUsed="true" w:qFormat="true"/>
    <w:lsdException w:name="heading 7" w:uiPriority="0" w:semiHidden="true" w:unhideWhenUsed="true" w:qFormat="true"/>
    <w:lsdException w:name="heading 8" w:uiPriority="0" w:semiHidden="true" w:unhideWhenUsed="true" w:qFormat="true"/>
    <w:lsdException w:name="heading 9" w:uiPriority="0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uiPriority="0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uiPriority="0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uiPriority="0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uiPriority="0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uiPriority="0" w:semiHidden="true" w:unhideWhenUsed="true"/>
    <w:lsdException w:name="Strong" w:uiPriority="22" w:qFormat="true"/>
    <w:lsdException w:name="Emphasis" w:uiPriority="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uiPriority="0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uiPriority="0" w:semiHidden="true" w:unhideWhenUsed="true"/>
    <w:lsdException w:name="Table Grid" w:uiPriority="0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  <w:rsid w:val="00A7176D"/>
    <w:rPr>
      <w:rFonts w:eastAsia="Times New Roman" w:asciiTheme="minorHAnsi" w:hAnsiTheme="minorHAnsi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325B79"/>
    <w:pPr>
      <w:keepNext/>
      <w:pageBreakBefore/>
      <w:spacing w:before="160" w:after="60"/>
      <w:outlineLvl w:val="0"/>
    </w:pPr>
    <w:rPr>
      <w:rFonts w:ascii="Calibri Light" w:hAnsi="Calibri Light" w:cs="Arial"/>
      <w:bCs/>
      <w:color w:val="2E74B5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25B79"/>
    <w:pPr>
      <w:numPr>
        <w:ilvl w:val="1"/>
      </w:numPr>
      <w:tabs>
        <w:tab w:val="left" w:pos="720"/>
      </w:tabs>
      <w:spacing w:before="160"/>
      <w:outlineLvl w:val="1"/>
    </w:pPr>
    <w:rPr>
      <w:rFonts w:ascii="Calibri Light" w:hAnsi="Calibri Light"/>
      <w:bCs/>
      <w:iCs/>
      <w:color w:val="2E74B5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325B79"/>
    <w:pPr>
      <w:numPr>
        <w:ilvl w:val="2"/>
      </w:numPr>
      <w:tabs>
        <w:tab w:val="left" w:pos="1008"/>
        <w:tab w:val="left" w:pos="1296"/>
      </w:tabs>
      <w:spacing w:before="160"/>
      <w:outlineLvl w:val="2"/>
    </w:pPr>
    <w:rPr>
      <w:rFonts w:ascii="Calibri Light" w:hAnsi="Calibri Light"/>
      <w:bCs/>
      <w:color w:val="1F4D78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325B79"/>
    <w:pPr>
      <w:numPr>
        <w:ilvl w:val="3"/>
      </w:numPr>
      <w:tabs>
        <w:tab w:val="left" w:pos="1800"/>
        <w:tab w:val="num" w:pos="5904"/>
      </w:tabs>
      <w:spacing w:before="160"/>
      <w:outlineLvl w:val="3"/>
    </w:pPr>
    <w:rPr>
      <w:rFonts w:ascii="Calibri Light" w:hAnsi="Calibri Light"/>
      <w:bCs/>
      <w:i/>
      <w:color w:val="2E74B5"/>
      <w:szCs w:val="28"/>
    </w:rPr>
  </w:style>
  <w:style w:type="paragraph" w:styleId="Heading5">
    <w:name w:val="heading 5"/>
    <w:basedOn w:val="Normal"/>
    <w:next w:val="Normal"/>
    <w:link w:val="Heading5Char"/>
    <w:qFormat/>
    <w:rsid w:val="00325B79"/>
    <w:pPr>
      <w:keepNext/>
      <w:keepLines/>
      <w:numPr>
        <w:ilvl w:val="4"/>
      </w:numPr>
      <w:tabs>
        <w:tab w:val="left" w:pos="1440"/>
        <w:tab w:val="left" w:pos="2304"/>
        <w:tab w:val="num" w:pos="5904"/>
      </w:tabs>
      <w:spacing w:before="160" w:line="259" w:lineRule="auto"/>
      <w:outlineLvl w:val="4"/>
    </w:pPr>
    <w:rPr>
      <w:rFonts w:ascii="Calibri Light" w:hAnsi="Calibri Light"/>
      <w:bCs/>
      <w:iCs/>
      <w:color w:val="2E74B5"/>
      <w:szCs w:val="26"/>
    </w:rPr>
  </w:style>
  <w:style w:type="paragraph" w:styleId="Heading6">
    <w:name w:val="heading 6"/>
    <w:basedOn w:val="Normal"/>
    <w:next w:val="Normal"/>
    <w:link w:val="Heading6Char"/>
    <w:qFormat/>
    <w:rsid w:val="00E02DE0"/>
    <w:pPr>
      <w:numPr>
        <w:ilvl w:val="5"/>
      </w:numPr>
      <w:tabs>
        <w:tab w:val="left" w:pos="1512"/>
        <w:tab w:val="num" w:pos="5904"/>
      </w:tabs>
      <w:spacing w:before="40"/>
      <w:outlineLvl w:val="5"/>
    </w:pPr>
    <w:rPr>
      <w:rFonts w:ascii="Calibri Light" w:hAnsi="Calibri Light"/>
      <w:bCs/>
      <w:color w:val="1F4D78"/>
      <w:szCs w:val="22"/>
    </w:rPr>
  </w:style>
  <w:style w:type="paragraph" w:styleId="Heading7">
    <w:name w:val="heading 7"/>
    <w:basedOn w:val="Heading6"/>
    <w:next w:val="Normal"/>
    <w:link w:val="Heading7Char"/>
    <w:qFormat/>
    <w:rsid w:val="007C78BB"/>
    <w:pPr>
      <w:numPr>
        <w:ilvl w:val="6"/>
      </w:numPr>
      <w:tabs>
        <w:tab w:val="clear" w:pos="1512"/>
        <w:tab w:val="left" w:pos="1656"/>
        <w:tab w:val="num" w:pos="5904"/>
      </w:tabs>
      <w:ind w:left="864"/>
      <w:outlineLvl w:val="6"/>
    </w:pPr>
  </w:style>
  <w:style w:type="paragraph" w:styleId="Heading8">
    <w:name w:val="heading 8"/>
    <w:basedOn w:val="Heading7"/>
    <w:next w:val="Normal"/>
    <w:link w:val="Heading8Char"/>
    <w:qFormat/>
    <w:rsid w:val="007C78BB"/>
    <w:pPr>
      <w:numPr>
        <w:ilvl w:val="7"/>
      </w:numPr>
      <w:tabs>
        <w:tab w:val="clear" w:pos="1656"/>
        <w:tab w:val="left" w:pos="1800"/>
        <w:tab w:val="num" w:pos="5904"/>
      </w:tabs>
      <w:ind w:left="864"/>
      <w:outlineLvl w:val="7"/>
    </w:pPr>
    <w:rPr>
      <w:iCs/>
    </w:rPr>
  </w:style>
  <w:style w:type="paragraph" w:styleId="Heading9">
    <w:name w:val="heading 9"/>
    <w:basedOn w:val="Heading8"/>
    <w:next w:val="Normal"/>
    <w:link w:val="Heading9Char"/>
    <w:qFormat/>
    <w:rsid w:val="007C78BB"/>
    <w:pPr>
      <w:numPr>
        <w:ilvl w:val="8"/>
      </w:numPr>
      <w:tabs>
        <w:tab w:val="clear" w:pos="1800"/>
        <w:tab w:val="left" w:pos="1944"/>
        <w:tab w:val="num" w:pos="5904"/>
      </w:tabs>
      <w:ind w:left="864"/>
      <w:outlineLvl w:val="8"/>
    </w:p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link w:val="Heading1"/>
    <w:rsid w:val="00325B79"/>
    <w:rPr>
      <w:rFonts w:ascii="Calibri Light" w:hAnsi="Calibri Light" w:eastAsia="Times New Roman" w:cs="Arial"/>
      <w:bCs/>
      <w:color w:val="2E74B5"/>
      <w:kern w:val="32"/>
      <w:sz w:val="32"/>
      <w:szCs w:val="32"/>
    </w:rPr>
  </w:style>
  <w:style w:type="character" w:styleId="Heading2Char" w:customStyle="true">
    <w:name w:val="Heading 2 Char"/>
    <w:link w:val="Heading2"/>
    <w:uiPriority w:val="9"/>
    <w:rsid w:val="00325B79"/>
    <w:rPr>
      <w:rFonts w:ascii="Calibri Light" w:hAnsi="Calibri Light" w:eastAsia="Times New Roman"/>
      <w:bCs/>
      <w:iCs/>
      <w:color w:val="2E74B5"/>
      <w:sz w:val="26"/>
      <w:szCs w:val="28"/>
    </w:rPr>
  </w:style>
  <w:style w:type="character" w:styleId="Heading3Char" w:customStyle="true">
    <w:name w:val="Heading 3 Char"/>
    <w:link w:val="Heading3"/>
    <w:uiPriority w:val="9"/>
    <w:rsid w:val="00325B79"/>
    <w:rPr>
      <w:rFonts w:ascii="Calibri Light" w:hAnsi="Calibri Light" w:eastAsia="Times New Roman"/>
      <w:bCs/>
      <w:color w:val="1F4D78"/>
      <w:sz w:val="24"/>
      <w:szCs w:val="26"/>
    </w:rPr>
  </w:style>
  <w:style w:type="character" w:styleId="Heading4Char" w:customStyle="true">
    <w:name w:val="Heading 4 Char"/>
    <w:link w:val="Heading4"/>
    <w:rsid w:val="00325B79"/>
    <w:rPr>
      <w:rFonts w:ascii="Calibri Light" w:hAnsi="Calibri Light" w:eastAsia="Times New Roman"/>
      <w:bCs/>
      <w:i/>
      <w:color w:val="2E74B5"/>
      <w:sz w:val="22"/>
      <w:szCs w:val="28"/>
    </w:rPr>
  </w:style>
  <w:style w:type="character" w:styleId="Heading5Char" w:customStyle="true">
    <w:name w:val="Heading 5 Char"/>
    <w:link w:val="Heading5"/>
    <w:rsid w:val="00325B79"/>
    <w:rPr>
      <w:rFonts w:ascii="Calibri Light" w:hAnsi="Calibri Light" w:eastAsia="Times New Roman"/>
      <w:bCs/>
      <w:iCs/>
      <w:color w:val="2E74B5"/>
      <w:sz w:val="22"/>
      <w:szCs w:val="26"/>
    </w:rPr>
  </w:style>
  <w:style w:type="character" w:styleId="Heading6Char" w:customStyle="true">
    <w:name w:val="Heading 6 Char"/>
    <w:link w:val="Heading6"/>
    <w:rsid w:val="00E02DE0"/>
    <w:rPr>
      <w:rFonts w:ascii="Calibri Light" w:hAnsi="Calibri Light" w:eastAsia="Times New Roman"/>
      <w:bCs/>
      <w:color w:val="1F4D78"/>
      <w:sz w:val="22"/>
      <w:szCs w:val="22"/>
    </w:rPr>
  </w:style>
  <w:style w:type="character" w:styleId="Heading7Char" w:customStyle="true">
    <w:name w:val="Heading 7 Char"/>
    <w:link w:val="Heading7"/>
    <w:rsid w:val="007C78BB"/>
    <w:rPr>
      <w:rFonts w:ascii="Arial" w:hAnsi="Arial" w:eastAsia="Times New Roman" w:cs="Arial"/>
      <w:kern w:val="32"/>
      <w:sz w:val="24"/>
    </w:rPr>
  </w:style>
  <w:style w:type="character" w:styleId="Heading8Char" w:customStyle="true">
    <w:name w:val="Heading 8 Char"/>
    <w:link w:val="Heading8"/>
    <w:rsid w:val="007C78BB"/>
    <w:rPr>
      <w:rFonts w:ascii="Arial" w:hAnsi="Arial" w:eastAsia="Times New Roman" w:cs="Arial"/>
      <w:iCs/>
      <w:kern w:val="32"/>
    </w:rPr>
  </w:style>
  <w:style w:type="character" w:styleId="Heading9Char" w:customStyle="true">
    <w:name w:val="Heading 9 Char"/>
    <w:link w:val="Heading9"/>
    <w:rsid w:val="007C78BB"/>
    <w:rPr>
      <w:rFonts w:ascii="Arial" w:hAnsi="Arial" w:eastAsia="Times New Roman" w:cs="Arial"/>
      <w:iCs/>
      <w:kern w:val="32"/>
    </w:rPr>
  </w:style>
  <w:style w:type="paragraph" w:styleId="Footer">
    <w:name w:val="footer"/>
    <w:basedOn w:val="Normal"/>
    <w:link w:val="FooterChar"/>
    <w:uiPriority w:val="99"/>
    <w:rsid w:val="007C78BB"/>
    <w:pPr>
      <w:tabs>
        <w:tab w:val="center" w:pos="4320"/>
        <w:tab w:val="right" w:pos="8640"/>
      </w:tabs>
    </w:pPr>
  </w:style>
  <w:style w:type="character" w:styleId="FooterChar" w:customStyle="true">
    <w:name w:val="Footer Char"/>
    <w:link w:val="Footer"/>
    <w:uiPriority w:val="99"/>
    <w:rsid w:val="007C78BB"/>
    <w:rPr>
      <w:rFonts w:ascii="Arial" w:hAnsi="Arial" w:eastAsia="Times New Roman" w:cs="Times New Roman"/>
      <w:sz w:val="20"/>
      <w:szCs w:val="24"/>
    </w:rPr>
  </w:style>
  <w:style w:type="paragraph" w:styleId="Title">
    <w:name w:val="Title"/>
    <w:basedOn w:val="Normal"/>
    <w:link w:val="TitleChar"/>
    <w:qFormat/>
    <w:rsid w:val="007455E4"/>
    <w:rPr>
      <w:rFonts w:ascii="Calibri Light" w:hAnsi="Calibri Light" w:eastAsia="Arial Unicode MS" w:cs="Arial"/>
      <w:bCs/>
      <w:sz w:val="56"/>
      <w:szCs w:val="20"/>
    </w:rPr>
  </w:style>
  <w:style w:type="character" w:styleId="TitleChar" w:customStyle="true">
    <w:name w:val="Title Char"/>
    <w:link w:val="Title"/>
    <w:rsid w:val="007455E4"/>
    <w:rPr>
      <w:rFonts w:ascii="Calibri Light" w:hAnsi="Calibri Light" w:eastAsia="Arial Unicode MS" w:cs="Arial"/>
      <w:bCs/>
      <w:sz w:val="56"/>
    </w:rPr>
  </w:style>
  <w:style w:type="character" w:styleId="Hyperlink">
    <w:name w:val="Hyperlink"/>
    <w:uiPriority w:val="99"/>
    <w:rsid w:val="007C78BB"/>
    <w:rPr>
      <w:color w:val="0000FF"/>
      <w:u w:val="none"/>
    </w:rPr>
  </w:style>
  <w:style w:type="paragraph" w:styleId="TOC1">
    <w:name w:val="toc 1"/>
    <w:basedOn w:val="Normal"/>
    <w:next w:val="Normal"/>
    <w:uiPriority w:val="39"/>
    <w:rsid w:val="00BA748E"/>
    <w:pPr>
      <w:tabs>
        <w:tab w:val="right" w:leader="dot" w:pos="9350"/>
      </w:tabs>
      <w:spacing w:after="100"/>
    </w:pPr>
    <w:rPr>
      <w:color w:val="000000" w:themeColor="text1"/>
      <w:szCs w:val="22"/>
    </w:rPr>
  </w:style>
  <w:style w:type="paragraph" w:styleId="CopyrightDate" w:customStyle="true">
    <w:name w:val="Copyright Date"/>
    <w:basedOn w:val="Normal"/>
    <w:rsid w:val="007C78BB"/>
    <w:pPr>
      <w:keepNext/>
      <w:pageBreakBefore/>
      <w:tabs>
        <w:tab w:val="left" w:pos="3600"/>
        <w:tab w:val="left" w:pos="4320"/>
        <w:tab w:val="left" w:pos="5760"/>
      </w:tabs>
      <w:spacing w:before="240" w:after="20"/>
      <w:ind w:right="547"/>
      <w:jc w:val="center"/>
    </w:pPr>
    <w:rPr>
      <w:rFonts w:ascii="NewCenturySchlbk" w:hAnsi="NewCenturySchlbk"/>
      <w:b/>
      <w:bCs/>
      <w:szCs w:val="20"/>
    </w:rPr>
  </w:style>
  <w:style w:type="paragraph" w:styleId="COPYRIGHT" w:customStyle="true">
    <w:name w:val="COPYRIGHT"/>
    <w:basedOn w:val="Normal"/>
    <w:rsid w:val="007C78BB"/>
    <w:pPr>
      <w:tabs>
        <w:tab w:val="left" w:pos="3600"/>
        <w:tab w:val="left" w:pos="4320"/>
        <w:tab w:val="left" w:pos="5760"/>
      </w:tabs>
      <w:spacing w:before="240" w:line="280" w:lineRule="exact"/>
    </w:pPr>
    <w:rPr>
      <w:rFonts w:cs="Arial"/>
      <w:szCs w:val="20"/>
    </w:rPr>
  </w:style>
  <w:style w:type="paragraph" w:styleId="ContentsTitle" w:customStyle="true">
    <w:name w:val="Contents Title"/>
    <w:next w:val="Normal"/>
    <w:rsid w:val="007C78BB"/>
    <w:rPr>
      <w:rFonts w:ascii="Arial Narrow" w:hAnsi="Arial Narrow" w:eastAsia="Times New Roman"/>
      <w:b/>
      <w:bCs/>
      <w:noProof/>
      <w:color w:val="000080"/>
      <w:sz w:val="40"/>
    </w:rPr>
  </w:style>
  <w:style w:type="paragraph" w:styleId="AllRightsReserved" w:customStyle="true">
    <w:name w:val="All Rights Reserved"/>
    <w:basedOn w:val="Normal"/>
    <w:rsid w:val="007C78BB"/>
    <w:pPr>
      <w:spacing w:line="280" w:lineRule="exact"/>
      <w:jc w:val="center"/>
    </w:pPr>
    <w:rPr>
      <w:szCs w:val="20"/>
    </w:rPr>
  </w:style>
  <w:style w:type="paragraph" w:styleId="CopyrightDocInfoBottom" w:customStyle="true">
    <w:name w:val="Copyright Doc Info Bottom"/>
    <w:basedOn w:val="Normal"/>
    <w:semiHidden/>
    <w:rsid w:val="007C78BB"/>
    <w:rPr>
      <w:szCs w:val="20"/>
    </w:rPr>
  </w:style>
  <w:style w:type="paragraph" w:styleId="BodyText">
    <w:name w:val="Body Text"/>
    <w:basedOn w:val="Normal"/>
    <w:link w:val="BodyTextChar"/>
    <w:unhideWhenUsed/>
    <w:rsid w:val="007C78BB"/>
    <w:pPr>
      <w:spacing w:after="120"/>
    </w:pPr>
    <w:rPr>
      <w:rFonts w:ascii="Trebuchet MS" w:hAnsi="Trebuchet MS"/>
    </w:rPr>
  </w:style>
  <w:style w:type="character" w:styleId="BodyTextChar" w:customStyle="true">
    <w:name w:val="Body Text Char"/>
    <w:link w:val="BodyText"/>
    <w:rsid w:val="007C78BB"/>
    <w:rPr>
      <w:rFonts w:ascii="Trebuchet MS" w:hAnsi="Trebuchet MS" w:eastAsia="Times New Roman" w:cs="Times New Roman"/>
      <w:sz w:val="20"/>
      <w:szCs w:val="24"/>
    </w:rPr>
  </w:style>
  <w:style w:type="paragraph" w:styleId="BodyText3">
    <w:name w:val="Body Text 3"/>
    <w:basedOn w:val="BodyText"/>
    <w:link w:val="BodyText3Char"/>
    <w:unhideWhenUsed/>
    <w:rsid w:val="007C78BB"/>
    <w:pPr>
      <w:spacing w:before="40" w:after="0"/>
    </w:pPr>
  </w:style>
  <w:style w:type="character" w:styleId="BodyText3Char" w:customStyle="true">
    <w:name w:val="Body Text 3 Char"/>
    <w:link w:val="BodyText3"/>
    <w:rsid w:val="007C78BB"/>
    <w:rPr>
      <w:rFonts w:ascii="Trebuchet MS" w:hAnsi="Trebuchet MS" w:eastAsia="Times New Roman" w:cs="Times New Roman"/>
      <w:sz w:val="20"/>
      <w:szCs w:val="24"/>
    </w:rPr>
  </w:style>
  <w:style w:type="paragraph" w:styleId="Companyname" w:customStyle="true">
    <w:name w:val="Company name"/>
    <w:basedOn w:val="Normal"/>
    <w:next w:val="Normal"/>
    <w:rsid w:val="007C78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60" w:after="120" w:line="360" w:lineRule="exact"/>
    </w:pPr>
    <w:rPr>
      <w:rFonts w:ascii="Trebuchet MS" w:hAnsi="Trebuchet MS" w:cs="Courier New"/>
      <w:b/>
      <w:color w:val="333333"/>
    </w:rPr>
  </w:style>
  <w:style w:type="paragraph" w:styleId="NormalWeb">
    <w:name w:val="Normal (Web)"/>
    <w:basedOn w:val="Normal"/>
    <w:uiPriority w:val="99"/>
    <w:unhideWhenUsed/>
    <w:rsid w:val="003867FF"/>
    <w:pPr>
      <w:spacing w:before="100" w:beforeAutospacing="true" w:after="100" w:afterAutospacing="true"/>
    </w:pPr>
    <w:rPr>
      <w:rFonts w:cs="Arial"/>
      <w:color w:val="000000"/>
      <w:szCs w:val="20"/>
    </w:rPr>
  </w:style>
  <w:style w:type="character" w:styleId="Strong">
    <w:name w:val="Strong"/>
    <w:basedOn w:val="DefaultParagraphFont"/>
    <w:uiPriority w:val="22"/>
    <w:qFormat/>
    <w:rsid w:val="007C78BB"/>
    <w:rPr>
      <w:b/>
      <w:bCs/>
    </w:rPr>
  </w:style>
  <w:style w:type="paragraph" w:styleId="ListParagraph">
    <w:name w:val="List Paragraph"/>
    <w:basedOn w:val="Normal"/>
    <w:uiPriority w:val="34"/>
    <w:qFormat/>
    <w:rsid w:val="00EA2A6C"/>
    <w:pPr>
      <w:ind w:left="720"/>
      <w:contextualSpacing/>
    </w:pPr>
  </w:style>
  <w:style w:type="character" w:styleId="Emphasis">
    <w:name w:val="Emphasis"/>
    <w:basedOn w:val="DefaultParagraphFont"/>
    <w:qFormat/>
    <w:rsid w:val="002B18BE"/>
    <w:rPr>
      <w:i/>
      <w:iCs/>
    </w:rPr>
  </w:style>
  <w:style w:type="paragraph" w:styleId="BalloonText">
    <w:name w:val="Balloon Text"/>
    <w:basedOn w:val="Normal"/>
    <w:link w:val="BalloonTextChar"/>
    <w:unhideWhenUsed/>
    <w:rsid w:val="007C78BB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link w:val="BalloonText"/>
    <w:rsid w:val="007C78BB"/>
    <w:rPr>
      <w:rFonts w:ascii="Tahoma" w:hAnsi="Tahoma" w:eastAsia="Times New Roman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5369"/>
    <w:pPr>
      <w:tabs>
        <w:tab w:val="center" w:pos="4680"/>
        <w:tab w:val="right" w:pos="9360"/>
      </w:tabs>
      <w:jc w:val="center"/>
    </w:pPr>
    <w:rPr>
      <w:b/>
      <w:color w:val="00AEEF"/>
      <w:sz w:val="44"/>
    </w:rPr>
  </w:style>
  <w:style w:type="character" w:styleId="HeaderChar" w:customStyle="true">
    <w:name w:val="Header Char"/>
    <w:link w:val="Header"/>
    <w:uiPriority w:val="99"/>
    <w:rsid w:val="00955369"/>
    <w:rPr>
      <w:rFonts w:ascii="Times New Roman" w:hAnsi="Times New Roman" w:eastAsia="Times New Roman" w:cs="Times New Roman"/>
      <w:b/>
      <w:color w:val="00AEEF"/>
      <w:sz w:val="44"/>
      <w:szCs w:val="24"/>
    </w:rPr>
  </w:style>
  <w:style w:type="paragraph" w:styleId="PlainText">
    <w:name w:val="Plain Text"/>
    <w:basedOn w:val="Normal"/>
    <w:link w:val="PlainTextChar"/>
    <w:uiPriority w:val="99"/>
    <w:rsid w:val="0044091F"/>
    <w:rPr>
      <w:rFonts w:ascii="Courier New" w:hAnsi="Courier New" w:cs="Courier New"/>
      <w:szCs w:val="20"/>
    </w:rPr>
  </w:style>
  <w:style w:type="character" w:styleId="PlainTextChar" w:customStyle="true">
    <w:name w:val="Plain Text Char"/>
    <w:link w:val="PlainText"/>
    <w:uiPriority w:val="99"/>
    <w:rsid w:val="0044091F"/>
    <w:rPr>
      <w:rFonts w:ascii="Courier New" w:hAnsi="Courier New" w:eastAsia="Times New Roman" w:cs="Courier New"/>
      <w:sz w:val="20"/>
      <w:szCs w:val="20"/>
    </w:rPr>
  </w:style>
  <w:style w:type="character" w:styleId="PageNumber">
    <w:name w:val="page number"/>
    <w:basedOn w:val="DefaultParagraphFont"/>
    <w:rsid w:val="0044091F"/>
  </w:style>
  <w:style w:type="character" w:styleId="CommentReference">
    <w:name w:val="annotation reference"/>
    <w:rsid w:val="0044091F"/>
    <w:rPr>
      <w:sz w:val="16"/>
      <w:szCs w:val="16"/>
    </w:rPr>
  </w:style>
  <w:style w:type="paragraph" w:styleId="CommentText">
    <w:name w:val="annotation text"/>
    <w:basedOn w:val="Normal"/>
    <w:link w:val="CommentTextChar"/>
    <w:rsid w:val="0044091F"/>
    <w:rPr>
      <w:szCs w:val="20"/>
    </w:rPr>
  </w:style>
  <w:style w:type="character" w:styleId="CommentTextChar" w:customStyle="true">
    <w:name w:val="Comment Text Char"/>
    <w:link w:val="CommentText"/>
    <w:rsid w:val="0044091F"/>
    <w:rPr>
      <w:rFonts w:ascii="Arial" w:hAnsi="Arial" w:eastAsia="Times New Roman" w:cs="Times New Roman"/>
      <w:sz w:val="20"/>
      <w:szCs w:val="20"/>
    </w:rPr>
  </w:style>
  <w:style w:type="paragraph" w:styleId="TOC2">
    <w:name w:val="toc 2"/>
    <w:basedOn w:val="TOC1"/>
    <w:next w:val="Normal"/>
    <w:autoRedefine/>
    <w:uiPriority w:val="39"/>
    <w:rsid w:val="00BA748E"/>
    <w:pPr>
      <w:ind w:left="221"/>
    </w:pPr>
  </w:style>
  <w:style w:type="paragraph" w:styleId="TOC3">
    <w:name w:val="toc 3"/>
    <w:basedOn w:val="TOC2"/>
    <w:next w:val="Normal"/>
    <w:autoRedefine/>
    <w:uiPriority w:val="39"/>
    <w:rsid w:val="00BA748E"/>
    <w:pPr>
      <w:ind w:left="442"/>
    </w:pPr>
  </w:style>
  <w:style w:type="paragraph" w:styleId="TOC4">
    <w:name w:val="toc 4"/>
    <w:basedOn w:val="TOC3"/>
    <w:next w:val="Normal"/>
    <w:autoRedefine/>
    <w:uiPriority w:val="39"/>
    <w:rsid w:val="00BA748E"/>
    <w:pPr>
      <w:ind w:left="663"/>
    </w:pPr>
  </w:style>
  <w:style w:type="paragraph" w:styleId="TOC5">
    <w:name w:val="toc 5"/>
    <w:basedOn w:val="TOC4"/>
    <w:next w:val="Normal"/>
    <w:autoRedefine/>
    <w:uiPriority w:val="39"/>
    <w:rsid w:val="00BA748E"/>
    <w:pPr>
      <w:ind w:left="885"/>
    </w:pPr>
  </w:style>
  <w:style w:type="paragraph" w:styleId="TOC6">
    <w:name w:val="toc 6"/>
    <w:basedOn w:val="TOC5"/>
    <w:next w:val="Normal"/>
    <w:autoRedefine/>
    <w:uiPriority w:val="39"/>
    <w:rsid w:val="0057113F"/>
    <w:pPr>
      <w:ind w:left="567"/>
    </w:pPr>
  </w:style>
  <w:style w:type="paragraph" w:styleId="TOC7">
    <w:name w:val="toc 7"/>
    <w:basedOn w:val="TOC6"/>
    <w:next w:val="Normal"/>
    <w:autoRedefine/>
    <w:uiPriority w:val="39"/>
    <w:rsid w:val="0057113F"/>
    <w:pPr>
      <w:ind w:left="680"/>
    </w:pPr>
  </w:style>
  <w:style w:type="paragraph" w:styleId="TOC8">
    <w:name w:val="toc 8"/>
    <w:basedOn w:val="TOC7"/>
    <w:next w:val="Normal"/>
    <w:autoRedefine/>
    <w:uiPriority w:val="39"/>
    <w:rsid w:val="0044091F"/>
    <w:pPr>
      <w:ind w:left="3240"/>
    </w:pPr>
  </w:style>
  <w:style w:type="paragraph" w:styleId="TOC9">
    <w:name w:val="toc 9"/>
    <w:basedOn w:val="TOC8"/>
    <w:next w:val="Normal"/>
    <w:autoRedefine/>
    <w:uiPriority w:val="39"/>
    <w:rsid w:val="0044091F"/>
    <w:pPr>
      <w:ind w:left="3600"/>
    </w:pPr>
  </w:style>
  <w:style w:type="character" w:styleId="FollowedHyperlink">
    <w:name w:val="FollowedHyperlink"/>
    <w:rsid w:val="0044091F"/>
    <w:rPr>
      <w:color w:val="800080"/>
      <w:u w:val="none"/>
    </w:rPr>
  </w:style>
  <w:style w:type="paragraph" w:styleId="headertr" w:customStyle="true">
    <w:name w:val="headertr"/>
    <w:basedOn w:val="Normal"/>
    <w:rsid w:val="0044091F"/>
    <w:pPr>
      <w:shd w:val="clear" w:color="auto" w:fill="99CCFF"/>
      <w:spacing w:before="100" w:beforeAutospacing="true" w:after="100" w:afterAutospacing="true"/>
    </w:pPr>
    <w:rPr>
      <w:sz w:val="24"/>
      <w:lang w:val="en-GB" w:eastAsia="en-GB"/>
    </w:rPr>
  </w:style>
  <w:style w:type="paragraph" w:styleId="headcell" w:customStyle="true">
    <w:name w:val="headcell"/>
    <w:basedOn w:val="Normal"/>
    <w:rsid w:val="0044091F"/>
    <w:pPr>
      <w:shd w:val="clear" w:color="auto" w:fill="C9D8ED"/>
      <w:spacing w:before="100" w:beforeAutospacing="true" w:after="100" w:afterAutospacing="true"/>
    </w:pPr>
    <w:rPr>
      <w:b/>
      <w:bCs/>
      <w:sz w:val="24"/>
      <w:lang w:val="en-GB" w:eastAsia="en-GB"/>
    </w:rPr>
  </w:style>
  <w:style w:type="paragraph" w:styleId="firstheadcell" w:customStyle="true">
    <w:name w:val="firstheadcell"/>
    <w:basedOn w:val="Normal"/>
    <w:rsid w:val="0044091F"/>
    <w:pPr>
      <w:shd w:val="clear" w:color="auto" w:fill="C9D8ED"/>
      <w:spacing w:before="100" w:beforeAutospacing="true" w:after="100" w:afterAutospacing="true"/>
    </w:pPr>
    <w:rPr>
      <w:b/>
      <w:bCs/>
      <w:sz w:val="24"/>
      <w:lang w:val="en-GB" w:eastAsia="en-GB"/>
    </w:rPr>
  </w:style>
  <w:style w:type="paragraph" w:styleId="bodytext0" w:customStyle="true">
    <w:name w:val="bodytext"/>
    <w:basedOn w:val="Normal"/>
    <w:rsid w:val="0044091F"/>
    <w:pPr>
      <w:spacing w:before="100" w:beforeAutospacing="true" w:after="100" w:afterAutospacing="true"/>
    </w:pPr>
    <w:rPr>
      <w:rFonts w:cs="Arial"/>
      <w:szCs w:val="20"/>
      <w:lang w:val="en-GB" w:eastAsia="en-GB"/>
    </w:rPr>
  </w:style>
  <w:style w:type="character" w:styleId="bodytext1" w:customStyle="true">
    <w:name w:val="bodytext1"/>
    <w:rsid w:val="0044091F"/>
    <w:rPr>
      <w:rFonts w:hint="default" w:ascii="Arial" w:hAnsi="Arial" w:cs="Arial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7674D"/>
    <w:pPr>
      <w:keepLines/>
      <w:spacing w:after="0"/>
      <w:outlineLvl w:val="9"/>
    </w:pPr>
    <w:rPr>
      <w:rFonts w:cs="Times New Roman"/>
      <w:kern w:val="0"/>
      <w:szCs w:val="28"/>
    </w:rPr>
  </w:style>
  <w:style w:type="paragraph" w:styleId="SOWHeading1" w:customStyle="true">
    <w:name w:val="SOW Heading 1"/>
    <w:basedOn w:val="Heading1"/>
    <w:link w:val="SOWHeading1Char"/>
    <w:qFormat/>
    <w:rsid w:val="007B3152"/>
    <w:pPr>
      <w:numPr>
        <w:numId w:val="248"/>
      </w:numPr>
      <w:tabs>
        <w:tab w:val="left" w:pos="851"/>
      </w:tabs>
      <w:spacing w:after="240"/>
      <w:contextualSpacing/>
      <w:jc w:val="both"/>
    </w:pPr>
    <w:rPr>
      <w:rFonts w:ascii="Helvetica" w:hAnsi="Helvetica" w:cs="Times New Roman"/>
      <w:bCs w:val="false"/>
      <w:color w:val="17365D"/>
      <w:kern w:val="0"/>
      <w:sz w:val="28"/>
      <w:szCs w:val="28"/>
      <w:lang w:val="en-GB"/>
    </w:rPr>
  </w:style>
  <w:style w:type="paragraph" w:styleId="SOWHeading2" w:customStyle="true">
    <w:name w:val="SOW Heading 2"/>
    <w:basedOn w:val="Heading2"/>
    <w:link w:val="SOWHeading2Char"/>
    <w:qFormat/>
    <w:rsid w:val="007B3152"/>
    <w:pPr>
      <w:numPr>
        <w:numId w:val="248"/>
      </w:numPr>
      <w:tabs>
        <w:tab w:val="clear" w:pos="720"/>
        <w:tab w:val="left" w:pos="851"/>
      </w:tabs>
      <w:spacing w:before="120" w:after="120"/>
    </w:pPr>
    <w:rPr>
      <w:rFonts w:ascii="Helvetica" w:hAnsi="Helvetica"/>
      <w:bCs w:val="false"/>
      <w:color w:val="17365D"/>
      <w:sz w:val="22"/>
      <w:szCs w:val="22"/>
      <w:lang w:val="en-GB"/>
    </w:rPr>
  </w:style>
  <w:style w:type="character" w:styleId="SOWHeading1Char" w:customStyle="true">
    <w:name w:val="SOW Heading 1 Char"/>
    <w:link w:val="SOWHeading1"/>
    <w:rsid w:val="007B3152"/>
    <w:rPr>
      <w:rFonts w:ascii="Helvetica" w:hAnsi="Helvetica" w:eastAsia="Times New Roman" w:cs="Times New Roman"/>
      <w:b/>
      <w:color w:val="17365D"/>
      <w:sz w:val="28"/>
      <w:szCs w:val="28"/>
      <w:lang w:val="en-GB"/>
    </w:rPr>
  </w:style>
  <w:style w:type="paragraph" w:styleId="SOWHeading3" w:customStyle="true">
    <w:name w:val="SOW Heading 3"/>
    <w:basedOn w:val="Heading3"/>
    <w:qFormat/>
    <w:rsid w:val="007B3152"/>
    <w:pPr>
      <w:numPr>
        <w:numId w:val="248"/>
      </w:numPr>
      <w:tabs>
        <w:tab w:val="clear" w:pos="1008"/>
        <w:tab w:val="clear" w:pos="1296"/>
      </w:tabs>
      <w:spacing w:before="0" w:line="280" w:lineRule="exact"/>
    </w:pPr>
    <w:rPr>
      <w:rFonts w:ascii="Helvetica" w:hAnsi="Helvetica"/>
      <w:bCs w:val="false"/>
      <w:sz w:val="22"/>
      <w:szCs w:val="22"/>
      <w:lang w:val="en-GB"/>
    </w:rPr>
  </w:style>
  <w:style w:type="character" w:styleId="SOWHeading2Char" w:customStyle="true">
    <w:name w:val="SOW Heading 2 Char"/>
    <w:link w:val="SOWHeading2"/>
    <w:rsid w:val="007B3152"/>
    <w:rPr>
      <w:rFonts w:ascii="Helvetica" w:hAnsi="Helvetica" w:eastAsia="Times New Roman" w:cs="Arial"/>
      <w:b/>
      <w:bCs/>
      <w:iCs/>
      <w:color w:val="17365D"/>
      <w:lang w:val="en-GB"/>
    </w:rPr>
  </w:style>
  <w:style w:type="paragraph" w:styleId="Style1" w:customStyle="true">
    <w:name w:val="Style1"/>
    <w:basedOn w:val="Normal"/>
    <w:link w:val="Style1Char"/>
    <w:qFormat/>
    <w:rsid w:val="00073C82"/>
    <w:rPr>
      <w:b/>
      <w:color w:val="00457C"/>
      <w:sz w:val="28"/>
      <w:szCs w:val="28"/>
    </w:rPr>
  </w:style>
  <w:style w:type="paragraph" w:styleId="BulletedItems" w:customStyle="true">
    <w:name w:val="Bulleted Items"/>
    <w:basedOn w:val="ListParagraph"/>
    <w:autoRedefine/>
    <w:qFormat/>
    <w:rsid w:val="00566006"/>
    <w:pPr>
      <w:numPr>
        <w:numId w:val="273"/>
      </w:numPr>
      <w:contextualSpacing w:val="false"/>
    </w:pPr>
    <w:rPr>
      <w:rFonts w:cs="Arial"/>
      <w:color w:val="000000"/>
      <w:sz w:val="20"/>
      <w:szCs w:val="20"/>
    </w:rPr>
  </w:style>
  <w:style w:type="character" w:styleId="Style1Char" w:customStyle="true">
    <w:name w:val="Style1 Char"/>
    <w:link w:val="Style1"/>
    <w:rsid w:val="00073C82"/>
    <w:rPr>
      <w:rFonts w:ascii="Arial" w:hAnsi="Arial" w:eastAsia="Times New Roman" w:cs="Times New Roman"/>
      <w:b/>
      <w:color w:val="00457C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5F88"/>
    <w:rPr>
      <w:b/>
      <w:bCs/>
    </w:rPr>
  </w:style>
  <w:style w:type="character" w:styleId="CommentSubjectChar" w:customStyle="true">
    <w:name w:val="Comment Subject Char"/>
    <w:link w:val="CommentSubject"/>
    <w:uiPriority w:val="99"/>
    <w:semiHidden/>
    <w:rsid w:val="006C5F88"/>
    <w:rPr>
      <w:rFonts w:ascii="Times New Roman" w:hAnsi="Times New Roman" w:eastAsia="Times New Roman" w:cs="Times New Roman"/>
      <w:b/>
      <w:bCs/>
      <w:sz w:val="20"/>
      <w:szCs w:val="20"/>
    </w:rPr>
  </w:style>
  <w:style w:type="table" w:styleId="TableGrid">
    <w:name w:val="Table Grid"/>
    <w:basedOn w:val="TableNormal"/>
    <w:rsid w:val="00722E7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PlainTable1">
    <w:name w:val="Plain Table 1"/>
    <w:basedOn w:val="TableNormal"/>
    <w:uiPriority w:val="41"/>
    <w:rsid w:val="00722E7E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ivs>
    <w:div w:id="666179592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  <w:divsChild>
        <w:div w:id="154684456">
          <w:marLeft w:val="0"/>
          <w:marRight w:val="0"/>
          <w:marTop w:val="0"/>
          <w:marBottom w:val="0"/>
          <w:divBdr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divBdr>
          <w:divsChild>
            <w:div w:id="2034964355">
              <w:marLeft w:val="0"/>
              <w:marRight w:val="0"/>
              <w:marTop w:val="0"/>
              <w:marBottom w:val="0"/>
              <w:div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divBdr>
              <w:divsChild>
                <w:div w:id="869146796">
                  <w:marLeft w:val="0"/>
                  <w:marRight w:val="0"/>
                  <w:marTop w:val="0"/>
                  <w:marBottom w:val="0"/>
                  <w:divBdr>
                    <w:top w:val="none" w:color="auto" w:sz="0" w:space="0"/>
                    <w:left w:val="none" w:color="auto" w:sz="0" w:space="0"/>
                    <w:bottom w:val="none" w:color="auto" w:sz="0" w:space="0"/>
                    <w:right w:val="none" w:color="auto" w:sz="0" w:space="0"/>
                  </w:divBdr>
                  <w:divsChild>
                    <w:div w:id="1843814668">
                      <w:marLeft w:val="0"/>
                      <w:marRight w:val="0"/>
                      <w:marTop w:val="0"/>
                      <w:marBottom w:val="0"/>
                      <w:div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divBdr>
                      <w:divsChild>
                        <w:div w:id="579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</w:divBdr>
                          <w:divsChild>
                            <w:div w:id="660885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divBdr>
                              <w:divsChild>
                                <w:div w:id="1684240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divBdr>
                                  <w:divsChild>
                                    <w:div w:id="146323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</w:divBdr>
                                      <w:divsChild>
                                        <w:div w:id="154077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color="auto" w:sz="0" w:space="0"/>
                                            <w:left w:val="none" w:color="auto" w:sz="0" w:space="0"/>
                                            <w:bottom w:val="none" w:color="auto" w:sz="0" w:space="0"/>
                                            <w:right w:val="none" w:color="auto" w:sz="0" w:space="0"/>
                                          </w:divBdr>
                                          <w:divsChild>
                                            <w:div w:id="630021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color="auto" w:sz="0" w:space="0"/>
                                                <w:left w:val="none" w:color="auto" w:sz="0" w:space="0"/>
                                                <w:bottom w:val="none" w:color="auto" w:sz="0" w:space="0"/>
                                                <w:right w:val="none" w:color="auto" w:sz="0" w:space="0"/>
                                              </w:divBdr>
                                              <w:divsChild>
                                                <w:div w:id="1443648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color="auto" w:sz="0" w:space="0"/>
                                                    <w:left w:val="none" w:color="auto" w:sz="0" w:space="0"/>
                                                    <w:bottom w:val="none" w:color="auto" w:sz="0" w:space="0"/>
                                                    <w:right w:val="none" w:color="auto" w:sz="0" w:space="0"/>
                                                  </w:divBdr>
                                                  <w:divsChild>
                                                    <w:div w:id="251355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color="auto" w:sz="0" w:space="0"/>
                                                        <w:left w:val="none" w:color="auto" w:sz="0" w:space="0"/>
                                                        <w:bottom w:val="none" w:color="auto" w:sz="0" w:space="0"/>
                                                        <w:right w:val="none" w:color="auto" w:sz="0" w:space="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 <Relationship Target="header1.xml" Type="http://schemas.openxmlformats.org/officeDocument/2006/relationships/header" Id="rId8"/>
    <Relationship Target="styles.xml" Type="http://schemas.openxmlformats.org/officeDocument/2006/relationships/styles" Id="rId3"/>
    <Relationship Target="endnotes.xml" Type="http://schemas.openxmlformats.org/officeDocument/2006/relationships/endnotes" Id="rId7"/>
    <Relationship Target="theme/theme1.xml" Type="http://schemas.openxmlformats.org/officeDocument/2006/relationships/theme" Id="rId12"/>
    <Relationship Target="numbering.xml" Type="http://schemas.openxmlformats.org/officeDocument/2006/relationships/numbering" Id="rId2"/>
    <Relationship Target="../customXml/item1.xml" Type="http://schemas.openxmlformats.org/officeDocument/2006/relationships/customXml" Id="rId1"/>
    <Relationship Target="footnotes.xml" Type="http://schemas.openxmlformats.org/officeDocument/2006/relationships/footnotes" Id="rId6"/>
    <Relationship Target="fontTable.xml" Type="http://schemas.openxmlformats.org/officeDocument/2006/relationships/fontTable" Id="rId11"/>
    <Relationship Target="webSettings.xml" Type="http://schemas.openxmlformats.org/officeDocument/2006/relationships/webSettings" Id="rId5"/>
    <Relationship Target="header2.xml" Type="http://schemas.openxmlformats.org/officeDocument/2006/relationships/header" Id="rId10"/>
    <Relationship Target="settings.xml" Type="http://schemas.openxmlformats.org/officeDocument/2006/relationships/settings" Id="rId4"/>
    <Relationship Target="footer1.xml" Type="http://schemas.openxmlformats.org/officeDocument/2006/relationships/footer" Id="rId9"/>
    <Relationship Target="../chunk.html" Type="http://schemas.openxmlformats.org/officeDocument/2006/relationships/aFChunk" Id="rId13"/>
    <Relationship Target="../chunk2.html" Type="http://schemas.openxmlformats.org/officeDocument/2006/relationships/aFChunk" Id="rId14"/>
    <Relationship Target="../chunk3.html" Type="http://schemas.openxmlformats.org/officeDocument/2006/relationships/aFChunk" Id="rId15"/>
    <Relationship Target="../chunk4.html" Type="http://schemas.openxmlformats.org/officeDocument/2006/relationships/aFChunk" Id="rId16"/>
</Relationships>

</file>

<file path=word/_rels/header1.xml.rels><?xml version="1.0" encoding="UTF-8" standalone="yes"?>
<Relationships xmlns="http://schemas.openxmlformats.org/package/2006/relationships">
    <Relationship Target="media/image1.gif" Type="http://schemas.openxmlformats.org/officeDocument/2006/relationships/image" Id="rId1"/>
</Relationships>

</file>

<file path=word/_rels/header2.xml.rels><?xml version="1.0" encoding="UTF-8" standalone="yes"?>
<Relationships xmlns="http://schemas.openxmlformats.org/package/2006/relationships">
    <Relationship Target="media/image1.gif" Type="http://schemas.openxmlformats.org/officeDocument/2006/relationships/image" Id="rId1"/>
</Relationships>

</file>

<file path=word/_rels/settings.xml.rels><?xml version="1.0" encoding="UTF-8" standalone="yes"?>
<Relationships xmlns="http://schemas.openxmlformats.org/package/2006/relationships">
    <Relationship TargetMode="External" Target="file:///C:\Users\reilt\AppData\Roaming\Microsoft\Templates\WordMacroManagerDot.dot" Type="http://schemas.openxmlformats.org/officeDocument/2006/relationships/attachedTemplat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D28E61B0-49C8-4BF3-AEAC-EA20570F835C}">
  <ds:schemaRefs>
    <ds:schemaRef ds:uri="http://schemas.openxmlformats.org/officeDocument/2006/bibliography"/>
  </ds:schemaRefs>
</ds:datastoreItem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WordMacroManagerDot.dot</properties:Template>
  <properties:Company>Pegasystems</properties:Company>
  <properties:Pages>3</properties:Pages>
  <properties:Words>56</properties:Words>
  <properties:Characters>323</properties:Characters>
  <properties:Lines>2</properties:Lines>
  <properties:Paragraphs>1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378</properties:CharactersWithSpaces>
  <properties:SharedDoc>false</properties:SharedDoc>
  <properties:HyperlinksChanged>false</properties:HyperlinksChanged>
  <properties:Application>Microsoft Office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2017-09-07T06:14:00Z</dcterms:created>
  <dc:creator>Pega</dc:creator>
  <cp:lastModifiedBy>Reilly, Tom</cp:lastModifiedBy>
  <dcterms:modified xmlns:xsi="http://www.w3.org/2001/XMLSchema-instance" xsi:type="dcterms:W3CDTF">2018-01-11T17:28:00Z</dcterms:modified>
  <cp:revision>70</cp:revision>
</cp:coreProperties>
</file>